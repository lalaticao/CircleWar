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55" w:rsidRPr="00561A55" w:rsidRDefault="00E1451F" w:rsidP="00D5525B">
      <w:pPr>
        <w:pStyle w:val="1"/>
        <w:spacing w:before="0"/>
        <w:jc w:val="center"/>
      </w:pPr>
      <w:proofErr w:type="spellStart"/>
      <w:r>
        <w:t>CircleWar</w:t>
      </w:r>
      <w:proofErr w:type="spellEnd"/>
    </w:p>
    <w:p w:rsidR="00561A55" w:rsidRPr="00561A55" w:rsidRDefault="00561A55" w:rsidP="00E01A21">
      <w:pPr>
        <w:pStyle w:val="2"/>
        <w:spacing w:after="0"/>
      </w:pPr>
      <w:r>
        <w:rPr>
          <w:rFonts w:hint="eastAsia"/>
          <w:lang w:val="fr-FR"/>
        </w:rPr>
        <w:t>一、</w:t>
      </w:r>
      <w:r w:rsidRPr="00561A55">
        <w:t>项目简介</w:t>
      </w:r>
    </w:p>
    <w:p w:rsidR="00561A55" w:rsidRDefault="00561A55" w:rsidP="00561A55">
      <w:proofErr w:type="spellStart"/>
      <w:r w:rsidRPr="00561A55">
        <w:t>CircleWar</w:t>
      </w:r>
      <w:proofErr w:type="spellEnd"/>
      <w:r w:rsidRPr="00561A55">
        <w:t>是一个用</w:t>
      </w:r>
      <w:r w:rsidRPr="00561A55">
        <w:t>python</w:t>
      </w:r>
      <w:r w:rsidRPr="00561A55">
        <w:t>语言编写，基于</w:t>
      </w:r>
      <w:proofErr w:type="spellStart"/>
      <w:r w:rsidRPr="00561A55">
        <w:t>Tkinter</w:t>
      </w:r>
      <w:proofErr w:type="spellEnd"/>
      <w:r w:rsidRPr="00561A55">
        <w:t>库的一个简单的小游戏。</w:t>
      </w:r>
    </w:p>
    <w:p w:rsidR="00561A55" w:rsidRPr="00561A55" w:rsidRDefault="00561A55" w:rsidP="00561A55"/>
    <w:p w:rsidR="00561A55" w:rsidRDefault="00561A55" w:rsidP="00561A55">
      <w:pPr>
        <w:rPr>
          <w:b/>
          <w:bCs/>
        </w:rPr>
      </w:pPr>
      <w:r w:rsidRPr="00561A55">
        <w:rPr>
          <w:b/>
          <w:bCs/>
        </w:rPr>
        <w:t>项目作者：沈小洲</w:t>
      </w:r>
      <w:r w:rsidRPr="00561A55">
        <w:rPr>
          <w:b/>
          <w:bCs/>
        </w:rPr>
        <w:t xml:space="preserve"> (</w:t>
      </w:r>
      <w:r w:rsidRPr="00561A55">
        <w:rPr>
          <w:b/>
          <w:bCs/>
        </w:rPr>
        <w:t>学号</w:t>
      </w:r>
      <w:r w:rsidRPr="00561A55">
        <w:rPr>
          <w:b/>
          <w:bCs/>
        </w:rPr>
        <w:t>5142609052)</w:t>
      </w:r>
    </w:p>
    <w:p w:rsidR="00561A55" w:rsidRPr="00561A55" w:rsidRDefault="00561A55" w:rsidP="00561A55">
      <w:pPr>
        <w:rPr>
          <w:b/>
          <w:bCs/>
        </w:rPr>
      </w:pPr>
    </w:p>
    <w:p w:rsidR="00561A55" w:rsidRPr="00561A55" w:rsidRDefault="00561A55" w:rsidP="00561A55">
      <w:r w:rsidRPr="00561A55">
        <w:t>运行所需环境：</w:t>
      </w:r>
    </w:p>
    <w:p w:rsidR="00561A55" w:rsidRPr="00561A55" w:rsidRDefault="00561A55" w:rsidP="00561A55">
      <w:pPr>
        <w:numPr>
          <w:ilvl w:val="0"/>
          <w:numId w:val="2"/>
        </w:numPr>
      </w:pPr>
      <w:r w:rsidRPr="00561A55">
        <w:t>Python 2.7.x</w:t>
      </w:r>
    </w:p>
    <w:p w:rsidR="00561A55" w:rsidRPr="00561A55" w:rsidRDefault="00561A55" w:rsidP="00561A55">
      <w:pPr>
        <w:numPr>
          <w:ilvl w:val="0"/>
          <w:numId w:val="2"/>
        </w:numPr>
      </w:pPr>
      <w:proofErr w:type="spellStart"/>
      <w:r w:rsidRPr="00561A55">
        <w:t>Tkinter</w:t>
      </w:r>
      <w:proofErr w:type="spellEnd"/>
      <w:r w:rsidRPr="00561A55">
        <w:t>模块</w:t>
      </w:r>
    </w:p>
    <w:p w:rsidR="00561A55" w:rsidRDefault="00561A55" w:rsidP="00561A55">
      <w:pPr>
        <w:numPr>
          <w:ilvl w:val="0"/>
          <w:numId w:val="2"/>
        </w:numPr>
      </w:pPr>
      <w:r w:rsidRPr="00561A55">
        <w:t>Windows</w:t>
      </w:r>
      <w:r w:rsidRPr="00561A55">
        <w:t>下需设置</w:t>
      </w:r>
      <w:r w:rsidRPr="00561A55">
        <w:t>.</w:t>
      </w:r>
      <w:proofErr w:type="spellStart"/>
      <w:r w:rsidRPr="00561A55">
        <w:t>pyw</w:t>
      </w:r>
      <w:proofErr w:type="spellEnd"/>
      <w:r w:rsidRPr="00561A55">
        <w:t>与</w:t>
      </w:r>
      <w:r w:rsidRPr="00561A55">
        <w:t>python</w:t>
      </w:r>
      <w:r w:rsidRPr="00561A55">
        <w:t>的文件关联</w:t>
      </w:r>
    </w:p>
    <w:p w:rsidR="00561A55" w:rsidRPr="00561A55" w:rsidRDefault="00561A55" w:rsidP="00561A55"/>
    <w:p w:rsidR="00561A55" w:rsidRPr="00561A55" w:rsidRDefault="00561A55" w:rsidP="00561A55">
      <w:r w:rsidRPr="00561A55">
        <w:t>运行方法：</w:t>
      </w:r>
    </w:p>
    <w:p w:rsidR="00561A55" w:rsidRPr="00561A55" w:rsidRDefault="00561A55" w:rsidP="00561A55">
      <w:pPr>
        <w:numPr>
          <w:ilvl w:val="0"/>
          <w:numId w:val="3"/>
        </w:numPr>
      </w:pPr>
      <w:r w:rsidRPr="00561A55">
        <w:t>在</w:t>
      </w:r>
      <w:r w:rsidRPr="00561A55">
        <w:t>Ubuntu 14.04</w:t>
      </w:r>
      <w:r w:rsidRPr="00561A55">
        <w:t>中的终端下运行如下代码</w:t>
      </w:r>
    </w:p>
    <w:p w:rsidR="00561A55" w:rsidRPr="00561A55" w:rsidRDefault="00561A55" w:rsidP="00561A55">
      <w:r w:rsidRPr="00561A55">
        <w:rPr>
          <w:noProof/>
        </w:rPr>
        <w:drawing>
          <wp:inline distT="0" distB="0" distL="0" distR="0">
            <wp:extent cx="2819400" cy="4191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55" w:rsidRPr="00561A55" w:rsidRDefault="00561A55" w:rsidP="00561A55">
      <w:r w:rsidRPr="00561A55">
        <w:t>其中</w:t>
      </w:r>
      <w:r w:rsidRPr="00561A55">
        <w:t>&lt;path-to-this-project&gt;</w:t>
      </w:r>
      <w:r w:rsidRPr="00561A55">
        <w:t>是整个项目文件夹的目录</w:t>
      </w:r>
    </w:p>
    <w:p w:rsidR="00561A55" w:rsidRDefault="00561A55" w:rsidP="00561A55">
      <w:pPr>
        <w:numPr>
          <w:ilvl w:val="0"/>
          <w:numId w:val="3"/>
        </w:numPr>
      </w:pPr>
      <w:r w:rsidRPr="00561A55">
        <w:t>在</w:t>
      </w:r>
      <w:r w:rsidRPr="00561A55">
        <w:t>Windows</w:t>
      </w:r>
      <w:r w:rsidRPr="00561A55">
        <w:t>中打开项目文件夹下的</w:t>
      </w:r>
      <w:proofErr w:type="spellStart"/>
      <w:r w:rsidRPr="00561A55">
        <w:t>src</w:t>
      </w:r>
      <w:proofErr w:type="spellEnd"/>
      <w:r w:rsidRPr="00561A55">
        <w:t>文件夹，双击</w:t>
      </w:r>
      <w:proofErr w:type="spellStart"/>
      <w:r w:rsidRPr="00561A55">
        <w:t>circlewar.pyw</w:t>
      </w:r>
      <w:proofErr w:type="spellEnd"/>
      <w:r w:rsidRPr="00561A55">
        <w:t>运行</w:t>
      </w:r>
    </w:p>
    <w:p w:rsidR="00561A55" w:rsidRPr="00561A55" w:rsidRDefault="00561A55" w:rsidP="00561A55"/>
    <w:p w:rsidR="00561A55" w:rsidRPr="00561A55" w:rsidRDefault="00561A55" w:rsidP="00561A55">
      <w:r w:rsidRPr="00561A55">
        <w:t>Demo</w:t>
      </w:r>
      <w:r w:rsidRPr="00561A55">
        <w:t>界面</w:t>
      </w:r>
    </w:p>
    <w:p w:rsidR="00561A55" w:rsidRPr="00561A55" w:rsidRDefault="00561A55" w:rsidP="00561A55">
      <w:bookmarkStart w:id="0" w:name="_GoBack"/>
      <w:r w:rsidRPr="00561A55">
        <w:rPr>
          <w:noProof/>
        </w:rPr>
        <w:drawing>
          <wp:inline distT="0" distB="0" distL="0" distR="0">
            <wp:extent cx="5237220" cy="4076700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03" cy="409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1A55" w:rsidRPr="00561A55" w:rsidRDefault="00561A55" w:rsidP="00561A55">
      <w:r w:rsidRPr="00561A55">
        <w:lastRenderedPageBreak/>
        <w:t>Demo</w:t>
      </w:r>
      <w:r w:rsidRPr="00561A55">
        <w:t>游戏目标与操作方法：</w:t>
      </w:r>
    </w:p>
    <w:p w:rsidR="00561A55" w:rsidRPr="00561A55" w:rsidRDefault="00561A55" w:rsidP="00561A55">
      <w:r w:rsidRPr="00561A55">
        <w:t>操作蓝色人物通过射击打败红色人物，不可移出地图边界，不可从障碍物中穿过。</w:t>
      </w:r>
    </w:p>
    <w:p w:rsidR="00561A55" w:rsidRPr="00561A55" w:rsidRDefault="00561A55" w:rsidP="00561A55">
      <w:r w:rsidRPr="00561A55">
        <w:t xml:space="preserve">W </w:t>
      </w:r>
      <w:r w:rsidRPr="00561A55">
        <w:t>向上移动</w:t>
      </w:r>
    </w:p>
    <w:p w:rsidR="00561A55" w:rsidRPr="00561A55" w:rsidRDefault="00561A55" w:rsidP="00561A55">
      <w:r w:rsidRPr="00561A55">
        <w:t xml:space="preserve">S </w:t>
      </w:r>
      <w:r w:rsidRPr="00561A55">
        <w:t>向下移动</w:t>
      </w:r>
    </w:p>
    <w:p w:rsidR="00561A55" w:rsidRPr="00561A55" w:rsidRDefault="00561A55" w:rsidP="00561A55">
      <w:r w:rsidRPr="00561A55">
        <w:t xml:space="preserve">A </w:t>
      </w:r>
      <w:r w:rsidRPr="00561A55">
        <w:t>向左移动</w:t>
      </w:r>
    </w:p>
    <w:p w:rsidR="00561A55" w:rsidRPr="00561A55" w:rsidRDefault="00561A55" w:rsidP="00561A55">
      <w:r w:rsidRPr="00561A55">
        <w:t xml:space="preserve">D </w:t>
      </w:r>
      <w:r w:rsidRPr="00561A55">
        <w:t>向右移动</w:t>
      </w:r>
    </w:p>
    <w:p w:rsidR="00561A55" w:rsidRPr="00561A55" w:rsidRDefault="00561A55" w:rsidP="00561A55">
      <w:r w:rsidRPr="00561A55">
        <w:t>鼠标左键</w:t>
      </w:r>
      <w:r w:rsidRPr="00561A55">
        <w:t xml:space="preserve"> </w:t>
      </w:r>
      <w:r w:rsidRPr="00561A55">
        <w:t>射击出一颗炮弹</w:t>
      </w:r>
    </w:p>
    <w:p w:rsidR="00561A55" w:rsidRPr="00561A55" w:rsidRDefault="00561A55" w:rsidP="00E01A21">
      <w:pPr>
        <w:pStyle w:val="2"/>
        <w:spacing w:after="0"/>
      </w:pPr>
      <w:r w:rsidRPr="00561A55">
        <w:t>二、文件结构</w:t>
      </w:r>
    </w:p>
    <w:p w:rsidR="00561A55" w:rsidRPr="00561A55" w:rsidRDefault="00561A55" w:rsidP="00561A55">
      <w:r w:rsidRPr="00561A55">
        <w:rPr>
          <w:noProof/>
        </w:rPr>
        <w:drawing>
          <wp:inline distT="0" distB="0" distL="0" distR="0">
            <wp:extent cx="2847975" cy="37052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55" w:rsidRPr="00561A55" w:rsidRDefault="00561A55" w:rsidP="0060708D">
      <w:pPr>
        <w:pStyle w:val="3"/>
        <w:numPr>
          <w:ilvl w:val="0"/>
          <w:numId w:val="8"/>
        </w:numPr>
        <w:spacing w:before="0" w:after="0"/>
      </w:pPr>
      <w:r w:rsidRPr="00561A55">
        <w:t>/</w:t>
      </w:r>
      <w:proofErr w:type="spellStart"/>
      <w:r w:rsidRPr="00561A55">
        <w:t>src</w:t>
      </w:r>
      <w:proofErr w:type="spellEnd"/>
      <w:r w:rsidRPr="00561A55">
        <w:t>/import/base</w:t>
      </w:r>
      <w:r w:rsidRPr="00561A55">
        <w:t>基础模块</w:t>
      </w:r>
    </w:p>
    <w:p w:rsidR="00561A55" w:rsidRPr="00561A55" w:rsidRDefault="00561A55" w:rsidP="0060708D">
      <w:pPr>
        <w:pStyle w:val="a3"/>
        <w:numPr>
          <w:ilvl w:val="0"/>
          <w:numId w:val="13"/>
        </w:numPr>
        <w:ind w:left="0" w:firstLineChars="0" w:firstLine="0"/>
      </w:pPr>
      <w:r w:rsidRPr="00561A55">
        <w:t>模块</w:t>
      </w:r>
      <w:r w:rsidRPr="00561A55">
        <w:t>graphics.py</w:t>
      </w:r>
      <w:r w:rsidRPr="00561A55">
        <w:t>为第三方图形库</w:t>
      </w:r>
    </w:p>
    <w:p w:rsidR="00561A55" w:rsidRPr="00561A55" w:rsidRDefault="00561A55" w:rsidP="0060708D">
      <w:pPr>
        <w:pStyle w:val="a3"/>
        <w:numPr>
          <w:ilvl w:val="0"/>
          <w:numId w:val="13"/>
        </w:numPr>
        <w:ind w:left="0" w:firstLineChars="0" w:firstLine="0"/>
      </w:pPr>
      <w:r w:rsidRPr="00561A55">
        <w:t>模块</w:t>
      </w:r>
      <w:r w:rsidRPr="00561A55">
        <w:t xml:space="preserve">arc.py </w:t>
      </w:r>
      <w:r w:rsidRPr="00561A55">
        <w:t>，参照</w:t>
      </w:r>
      <w:r w:rsidRPr="00561A55">
        <w:t>graphics.py</w:t>
      </w:r>
      <w:r w:rsidRPr="00561A55">
        <w:t>模块中图形类的定义方式，定义了</w:t>
      </w:r>
      <w:r w:rsidRPr="00561A55">
        <w:t>Arc</w:t>
      </w:r>
      <w:r w:rsidRPr="00561A55">
        <w:t>和</w:t>
      </w:r>
      <w:proofErr w:type="spellStart"/>
      <w:r w:rsidRPr="00561A55">
        <w:t>CircleArc</w:t>
      </w:r>
      <w:proofErr w:type="spellEnd"/>
      <w:r w:rsidRPr="00561A55">
        <w:t>两个类，用于绘制弧形</w:t>
      </w:r>
      <w:r w:rsidRPr="00561A55">
        <w:t>(</w:t>
      </w:r>
      <w:r w:rsidRPr="00561A55">
        <w:t>轮廓形状对应</w:t>
      </w:r>
      <w:r w:rsidRPr="00561A55">
        <w:t>graphics.py</w:t>
      </w:r>
      <w:r w:rsidRPr="00561A55">
        <w:t>中的</w:t>
      </w:r>
      <w:r w:rsidRPr="00561A55">
        <w:t>Oval</w:t>
      </w:r>
      <w:r w:rsidRPr="00561A55">
        <w:t>和</w:t>
      </w:r>
      <w:r w:rsidRPr="00561A55">
        <w:t>Circle)</w:t>
      </w:r>
      <w:r w:rsidRPr="00561A55">
        <w:t>。实现是用底层的</w:t>
      </w:r>
      <w:proofErr w:type="spellStart"/>
      <w:r w:rsidRPr="00561A55">
        <w:t>Tkinter</w:t>
      </w:r>
      <w:proofErr w:type="spellEnd"/>
      <w:r w:rsidRPr="00561A55">
        <w:t>的</w:t>
      </w:r>
      <w:r w:rsidRPr="00561A55">
        <w:t>canvas</w:t>
      </w:r>
      <w:r w:rsidRPr="00561A55">
        <w:t>的</w:t>
      </w:r>
      <w:proofErr w:type="spellStart"/>
      <w:r w:rsidRPr="00561A55">
        <w:t>create_arc</w:t>
      </w:r>
      <w:proofErr w:type="spellEnd"/>
      <w:r w:rsidRPr="00561A55">
        <w:t>函数。</w:t>
      </w:r>
    </w:p>
    <w:p w:rsidR="00561A55" w:rsidRPr="00561A55" w:rsidRDefault="00561A55" w:rsidP="0060708D">
      <w:pPr>
        <w:pStyle w:val="a3"/>
        <w:numPr>
          <w:ilvl w:val="0"/>
          <w:numId w:val="13"/>
        </w:numPr>
        <w:ind w:left="0" w:firstLineChars="0" w:firstLine="0"/>
      </w:pPr>
      <w:r w:rsidRPr="00561A55">
        <w:t>模块</w:t>
      </w:r>
      <w:r w:rsidRPr="00561A55">
        <w:t>TextPlus.py</w:t>
      </w:r>
      <w:r w:rsidRPr="00561A55">
        <w:t>，定义了</w:t>
      </w:r>
      <w:proofErr w:type="spellStart"/>
      <w:r w:rsidRPr="00561A55">
        <w:t>TextPlus</w:t>
      </w:r>
      <w:proofErr w:type="spellEnd"/>
      <w:r w:rsidRPr="00561A55">
        <w:t>类，继承自</w:t>
      </w:r>
      <w:r w:rsidRPr="00561A55">
        <w:t>graphics.py</w:t>
      </w:r>
      <w:r w:rsidRPr="00561A55">
        <w:t>中的</w:t>
      </w:r>
      <w:r w:rsidRPr="00561A55">
        <w:t>Text</w:t>
      </w:r>
      <w:r w:rsidRPr="00561A55">
        <w:t>，实现了设置</w:t>
      </w:r>
      <w:proofErr w:type="gramStart"/>
      <w:r w:rsidRPr="00561A55">
        <w:t>文字锚点的</w:t>
      </w:r>
      <w:proofErr w:type="gramEnd"/>
      <w:r w:rsidRPr="00561A55">
        <w:t>功能。</w:t>
      </w:r>
    </w:p>
    <w:p w:rsidR="00561A55" w:rsidRPr="00561A55" w:rsidRDefault="00561A55" w:rsidP="0060708D">
      <w:pPr>
        <w:pStyle w:val="a3"/>
        <w:numPr>
          <w:ilvl w:val="0"/>
          <w:numId w:val="13"/>
        </w:numPr>
        <w:ind w:left="0" w:firstLineChars="0" w:firstLine="0"/>
      </w:pPr>
      <w:r w:rsidRPr="00561A55">
        <w:t>模块</w:t>
      </w:r>
      <w:r w:rsidRPr="00561A55">
        <w:t>graphwinplus.py</w:t>
      </w:r>
      <w:r w:rsidRPr="00561A55">
        <w:t>，定义了</w:t>
      </w:r>
      <w:proofErr w:type="spellStart"/>
      <w:r w:rsidRPr="00561A55">
        <w:t>GraphWinPlus</w:t>
      </w:r>
      <w:proofErr w:type="spellEnd"/>
      <w:r w:rsidRPr="00561A55">
        <w:t>类，继承自</w:t>
      </w:r>
      <w:r w:rsidRPr="00561A55">
        <w:t>graphics.py</w:t>
      </w:r>
      <w:r w:rsidRPr="00561A55">
        <w:t>中的</w:t>
      </w:r>
      <w:proofErr w:type="spellStart"/>
      <w:r w:rsidRPr="00561A55">
        <w:t>GraphWin</w:t>
      </w:r>
      <w:proofErr w:type="spellEnd"/>
      <w:r w:rsidRPr="00561A55">
        <w:t>，是对其的扩展，添加的主要功能分为三类：窗体方法、鼠标方法、键盘方法。窗体方法主要实现了设置标题</w:t>
      </w:r>
      <w:r w:rsidRPr="00561A55">
        <w:t>(</w:t>
      </w:r>
      <w:proofErr w:type="spellStart"/>
      <w:r w:rsidRPr="00561A55">
        <w:t>setTitle</w:t>
      </w:r>
      <w:proofErr w:type="spellEnd"/>
      <w:r w:rsidRPr="00561A55">
        <w:t>)</w:t>
      </w:r>
      <w:r w:rsidRPr="00561A55">
        <w:t>、图标</w:t>
      </w:r>
      <w:r w:rsidRPr="00561A55">
        <w:t>(</w:t>
      </w:r>
      <w:proofErr w:type="spellStart"/>
      <w:r w:rsidRPr="00561A55">
        <w:t>setIcon</w:t>
      </w:r>
      <w:proofErr w:type="spellEnd"/>
      <w:r w:rsidRPr="00561A55">
        <w:t>)</w:t>
      </w:r>
      <w:r w:rsidRPr="00561A55">
        <w:t>、大小</w:t>
      </w:r>
      <w:r w:rsidRPr="00561A55">
        <w:t>(</w:t>
      </w:r>
      <w:proofErr w:type="spellStart"/>
      <w:r w:rsidRPr="00561A55">
        <w:t>setWidth</w:t>
      </w:r>
      <w:proofErr w:type="spellEnd"/>
      <w:r w:rsidRPr="00561A55">
        <w:t xml:space="preserve">, </w:t>
      </w:r>
      <w:proofErr w:type="spellStart"/>
      <w:r w:rsidRPr="00561A55">
        <w:t>setHeight</w:t>
      </w:r>
      <w:proofErr w:type="spellEnd"/>
      <w:r w:rsidRPr="00561A55">
        <w:t>)</w:t>
      </w:r>
      <w:r w:rsidRPr="00561A55">
        <w:t>；鼠标方法主要实现了获取鼠标按下的不同的键</w:t>
      </w:r>
      <w:r w:rsidRPr="00561A55">
        <w:t>(</w:t>
      </w:r>
      <w:proofErr w:type="spellStart"/>
      <w:r w:rsidRPr="00561A55">
        <w:t>getMousePressed</w:t>
      </w:r>
      <w:proofErr w:type="spellEnd"/>
      <w:r w:rsidRPr="00561A55">
        <w:t xml:space="preserve">, </w:t>
      </w:r>
      <w:proofErr w:type="spellStart"/>
      <w:r w:rsidRPr="00561A55">
        <w:t>isMousePressed</w:t>
      </w:r>
      <w:proofErr w:type="spellEnd"/>
      <w:r w:rsidRPr="00561A55">
        <w:t>)</w:t>
      </w:r>
      <w:r w:rsidRPr="00561A55">
        <w:t>，获得鼠标当前位置</w:t>
      </w:r>
      <w:r w:rsidRPr="00561A55">
        <w:t>(</w:t>
      </w:r>
      <w:proofErr w:type="spellStart"/>
      <w:r w:rsidRPr="00561A55">
        <w:t>getMouseCurrentPoint</w:t>
      </w:r>
      <w:proofErr w:type="spellEnd"/>
      <w:r w:rsidRPr="00561A55">
        <w:t>)</w:t>
      </w:r>
      <w:r w:rsidRPr="00561A55">
        <w:t>，检查上一次鼠标事件</w:t>
      </w:r>
      <w:r w:rsidRPr="00561A55">
        <w:t>(</w:t>
      </w:r>
      <w:proofErr w:type="spellStart"/>
      <w:r w:rsidRPr="00561A55">
        <w:t>checkMouse</w:t>
      </w:r>
      <w:proofErr w:type="spellEnd"/>
      <w:r w:rsidRPr="00561A55">
        <w:t>)</w:t>
      </w:r>
      <w:r w:rsidRPr="00561A55">
        <w:t>，获得鼠标滚轮</w:t>
      </w:r>
      <w:r w:rsidRPr="00561A55">
        <w:t>(</w:t>
      </w:r>
      <w:proofErr w:type="spellStart"/>
      <w:r w:rsidRPr="00561A55">
        <w:t>checkMouseWheel</w:t>
      </w:r>
      <w:proofErr w:type="spellEnd"/>
      <w:r w:rsidRPr="00561A55">
        <w:t xml:space="preserve">, </w:t>
      </w:r>
      <w:proofErr w:type="spellStart"/>
      <w:r w:rsidRPr="00561A55">
        <w:t>getMouseWheel</w:t>
      </w:r>
      <w:proofErr w:type="spellEnd"/>
      <w:r w:rsidRPr="00561A55">
        <w:t>)</w:t>
      </w:r>
      <w:r w:rsidRPr="00561A55">
        <w:t>；键盘方法主要实现了获得按下的键</w:t>
      </w:r>
      <w:r w:rsidRPr="00561A55">
        <w:t>(</w:t>
      </w:r>
      <w:proofErr w:type="spellStart"/>
      <w:r w:rsidRPr="00561A55">
        <w:t>getKeyPressed</w:t>
      </w:r>
      <w:proofErr w:type="spellEnd"/>
      <w:r w:rsidRPr="00561A55">
        <w:t xml:space="preserve">, </w:t>
      </w:r>
      <w:proofErr w:type="spellStart"/>
      <w:r w:rsidRPr="00561A55">
        <w:t>isKeyPressed</w:t>
      </w:r>
      <w:proofErr w:type="spellEnd"/>
      <w:r w:rsidRPr="00561A55">
        <w:t xml:space="preserve">, </w:t>
      </w:r>
      <w:proofErr w:type="spellStart"/>
      <w:r w:rsidRPr="00561A55">
        <w:t>checkKey</w:t>
      </w:r>
      <w:proofErr w:type="spellEnd"/>
      <w:r w:rsidRPr="00561A55">
        <w:t>)</w:t>
      </w:r>
      <w:r w:rsidRPr="00561A55">
        <w:t>。详细信息见代码中注释，或者可以在</w:t>
      </w:r>
      <w:r w:rsidRPr="00561A55">
        <w:t>python</w:t>
      </w:r>
      <w:r w:rsidRPr="00561A55">
        <w:t>中使用</w:t>
      </w:r>
      <w:r w:rsidRPr="00561A55">
        <w:lastRenderedPageBreak/>
        <w:t>help(</w:t>
      </w:r>
      <w:proofErr w:type="spellStart"/>
      <w:r w:rsidRPr="00561A55">
        <w:t>GraphWinPlus</w:t>
      </w:r>
      <w:proofErr w:type="spellEnd"/>
      <w:r w:rsidRPr="00561A55">
        <w:t>)</w:t>
      </w:r>
      <w:r w:rsidRPr="00561A55">
        <w:t>输出帮助信息。</w:t>
      </w:r>
    </w:p>
    <w:p w:rsidR="00561A55" w:rsidRPr="00561A55" w:rsidRDefault="00561A55" w:rsidP="0060708D">
      <w:pPr>
        <w:pStyle w:val="a3"/>
        <w:numPr>
          <w:ilvl w:val="0"/>
          <w:numId w:val="13"/>
        </w:numPr>
        <w:ind w:left="0" w:firstLineChars="0" w:firstLine="0"/>
      </w:pPr>
      <w:r w:rsidRPr="00561A55">
        <w:t>模块</w:t>
      </w:r>
      <w:r w:rsidRPr="00561A55">
        <w:t>timer.py</w:t>
      </w:r>
      <w:r w:rsidRPr="00561A55">
        <w:t>定义了</w:t>
      </w:r>
      <w:r w:rsidRPr="00561A55">
        <w:t>Timer</w:t>
      </w:r>
      <w:r w:rsidRPr="00561A55">
        <w:t>类，作用是每隔给定的时间调用一次给定的回调函数，详细用法见代码中注释，或者在</w:t>
      </w:r>
      <w:r w:rsidRPr="00561A55">
        <w:t>python</w:t>
      </w:r>
      <w:r w:rsidRPr="00561A55">
        <w:t>中使用</w:t>
      </w:r>
      <w:r w:rsidRPr="00561A55">
        <w:t>help(Timer)</w:t>
      </w:r>
      <w:r w:rsidRPr="00561A55">
        <w:t>来查看</w:t>
      </w:r>
      <w:r w:rsidR="00214C5C">
        <w:rPr>
          <w:rFonts w:hint="eastAsia"/>
          <w:lang w:val="fr-FR"/>
        </w:rPr>
        <w:t>。</w:t>
      </w:r>
    </w:p>
    <w:p w:rsidR="00561A55" w:rsidRPr="00561A55" w:rsidRDefault="00561A55" w:rsidP="0060708D">
      <w:pPr>
        <w:pStyle w:val="3"/>
        <w:numPr>
          <w:ilvl w:val="0"/>
          <w:numId w:val="8"/>
        </w:numPr>
        <w:spacing w:before="0" w:after="0"/>
      </w:pPr>
      <w:r w:rsidRPr="00561A55">
        <w:t>/</w:t>
      </w:r>
      <w:proofErr w:type="spellStart"/>
      <w:r w:rsidRPr="00561A55">
        <w:t>src</w:t>
      </w:r>
      <w:proofErr w:type="spellEnd"/>
      <w:r w:rsidRPr="00561A55">
        <w:t xml:space="preserve">/import </w:t>
      </w:r>
      <w:r w:rsidRPr="00561A55">
        <w:t>游戏组件模块</w:t>
      </w:r>
    </w:p>
    <w:p w:rsidR="00307158" w:rsidRDefault="00561A55" w:rsidP="00307158">
      <w:pPr>
        <w:pStyle w:val="a3"/>
        <w:numPr>
          <w:ilvl w:val="0"/>
          <w:numId w:val="14"/>
        </w:numPr>
        <w:ind w:left="0" w:firstLineChars="0" w:firstLine="0"/>
      </w:pPr>
      <w:r w:rsidRPr="00561A55">
        <w:t>模块</w:t>
      </w:r>
      <w:r w:rsidRPr="00561A55">
        <w:t>gamemap.py</w:t>
      </w:r>
      <w:r w:rsidRPr="00561A55">
        <w:t>定义了</w:t>
      </w:r>
      <w:proofErr w:type="spellStart"/>
      <w:r w:rsidRPr="00561A55">
        <w:t>GameMap</w:t>
      </w:r>
      <w:proofErr w:type="spellEnd"/>
      <w:r w:rsidRPr="00561A55">
        <w:t>类，用于存储地图信息以及对地图的处理，包括从文件中加载地图</w:t>
      </w:r>
      <w:r w:rsidRPr="00561A55">
        <w:t>(load)</w:t>
      </w:r>
      <w:r w:rsidRPr="00561A55">
        <w:t>，将地图保存到文件</w:t>
      </w:r>
      <w:r w:rsidRPr="00561A55">
        <w:t>(save)</w:t>
      </w:r>
      <w:r w:rsidRPr="00561A55">
        <w:t>，往地图中增减游戏物品</w:t>
      </w:r>
      <w:r w:rsidRPr="00561A55">
        <w:t>(</w:t>
      </w:r>
      <w:proofErr w:type="spellStart"/>
      <w:r w:rsidRPr="00561A55">
        <w:rPr>
          <w:rFonts w:hint="eastAsia"/>
        </w:rPr>
        <w:t>addPlayer</w:t>
      </w:r>
      <w:proofErr w:type="spellEnd"/>
      <w:r w:rsidRPr="00561A55">
        <w:t xml:space="preserve">, </w:t>
      </w:r>
      <w:proofErr w:type="spellStart"/>
      <w:r w:rsidRPr="00561A55">
        <w:t>addObstacle</w:t>
      </w:r>
      <w:proofErr w:type="spellEnd"/>
      <w:r w:rsidRPr="00561A55">
        <w:t xml:space="preserve">, </w:t>
      </w:r>
      <w:proofErr w:type="spellStart"/>
      <w:r w:rsidRPr="00561A55">
        <w:t>removePlayer</w:t>
      </w:r>
      <w:proofErr w:type="spellEnd"/>
      <w:r w:rsidRPr="00561A55">
        <w:t xml:space="preserve">, </w:t>
      </w:r>
      <w:proofErr w:type="spellStart"/>
      <w:r w:rsidRPr="00561A55">
        <w:t>delObstacle</w:t>
      </w:r>
      <w:proofErr w:type="spellEnd"/>
      <w:r w:rsidRPr="00561A55">
        <w:t>)</w:t>
      </w:r>
      <w:r w:rsidRPr="00561A55">
        <w:t>，检查地图合法性</w:t>
      </w:r>
      <w:r w:rsidRPr="00561A55">
        <w:t>(check)</w:t>
      </w:r>
      <w:r w:rsidR="003B13F3">
        <w:t> </w:t>
      </w:r>
      <w:r w:rsidR="003B13F3">
        <w:rPr>
          <w:rFonts w:hint="eastAsia"/>
        </w:rPr>
        <w:t>。</w:t>
      </w:r>
    </w:p>
    <w:p w:rsidR="00561A55" w:rsidRPr="00561A55" w:rsidRDefault="00561A55" w:rsidP="00307158">
      <w:pPr>
        <w:pStyle w:val="a3"/>
        <w:numPr>
          <w:ilvl w:val="0"/>
          <w:numId w:val="14"/>
        </w:numPr>
        <w:ind w:firstLineChars="0"/>
      </w:pPr>
      <w:r w:rsidRPr="00561A55">
        <w:t>模块</w:t>
      </w:r>
      <w:r w:rsidRPr="00561A55">
        <w:t>gameobject.py</w:t>
      </w:r>
      <w:r w:rsidRPr="00561A55">
        <w:t>定义了</w:t>
      </w:r>
      <w:proofErr w:type="spellStart"/>
      <w:r w:rsidRPr="00561A55">
        <w:t>GameObject</w:t>
      </w:r>
      <w:proofErr w:type="spellEnd"/>
      <w:r w:rsidRPr="00561A55">
        <w:t>类，用于存储游戏物品的信息。继承关系：</w:t>
      </w:r>
    </w:p>
    <w:p w:rsidR="00561A55" w:rsidRPr="00561A55" w:rsidRDefault="00561A55" w:rsidP="00561A55">
      <w:r w:rsidRPr="00561A55">
        <w:rPr>
          <w:noProof/>
        </w:rPr>
        <w:drawing>
          <wp:inline distT="0" distB="0" distL="0" distR="0">
            <wp:extent cx="2314575" cy="21336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A5" w:rsidRDefault="00561A55" w:rsidP="00561A55">
      <w:r w:rsidRPr="00561A55">
        <w:t>Circle</w:t>
      </w:r>
      <w:r w:rsidRPr="00561A55">
        <w:t>是</w:t>
      </w:r>
      <w:proofErr w:type="gramStart"/>
      <w:r w:rsidRPr="00561A55">
        <w:t>最</w:t>
      </w:r>
      <w:proofErr w:type="gramEnd"/>
      <w:r w:rsidRPr="00561A55">
        <w:t>底层的类，有位置</w:t>
      </w:r>
      <w:r w:rsidRPr="00561A55">
        <w:t>(x, y, center)</w:t>
      </w:r>
      <w:r w:rsidRPr="00561A55">
        <w:t>和半径</w:t>
      </w:r>
      <w:r w:rsidRPr="00561A55">
        <w:t>(r)</w:t>
      </w:r>
      <w:r w:rsidRPr="00561A55">
        <w:t>信息，有移动操作</w:t>
      </w:r>
      <w:r w:rsidRPr="00561A55">
        <w:t xml:space="preserve">(move, </w:t>
      </w:r>
      <w:proofErr w:type="spellStart"/>
      <w:r w:rsidRPr="00561A55">
        <w:t>moveTo</w:t>
      </w:r>
      <w:proofErr w:type="spellEnd"/>
      <w:r w:rsidRPr="00561A55">
        <w:t>)</w:t>
      </w:r>
      <w:r w:rsidRPr="00561A55">
        <w:t>，判断相交的方法</w:t>
      </w:r>
      <w:r w:rsidRPr="00561A55">
        <w:t>(intersect)</w:t>
      </w:r>
      <w:r w:rsidRPr="00561A55">
        <w:t>。</w:t>
      </w:r>
    </w:p>
    <w:p w:rsidR="00FE67DD" w:rsidRDefault="00561A55" w:rsidP="00561A55">
      <w:r w:rsidRPr="00561A55">
        <w:t>Graph</w:t>
      </w:r>
      <w:r w:rsidRPr="00561A55">
        <w:t>继承自</w:t>
      </w:r>
      <w:r w:rsidRPr="00561A55">
        <w:t>Circle</w:t>
      </w:r>
      <w:r w:rsidRPr="00561A55">
        <w:t>，不过底层利用</w:t>
      </w:r>
      <w:proofErr w:type="spellStart"/>
      <w:r w:rsidRPr="00561A55">
        <w:t>graphics.Circle</w:t>
      </w:r>
      <w:proofErr w:type="spellEnd"/>
      <w:r w:rsidRPr="00561A55">
        <w:t>来存储圆形的图形信息，同时负责将图形绘制到窗口上</w:t>
      </w:r>
      <w:r w:rsidRPr="00561A55">
        <w:t xml:space="preserve">(draw, </w:t>
      </w:r>
      <w:proofErr w:type="spellStart"/>
      <w:r w:rsidRPr="00561A55">
        <w:t>undraw</w:t>
      </w:r>
      <w:proofErr w:type="spellEnd"/>
      <w:r w:rsidRPr="00561A55">
        <w:t>)</w:t>
      </w:r>
      <w:r w:rsidRPr="00561A55">
        <w:t>。</w:t>
      </w:r>
    </w:p>
    <w:p w:rsidR="00D75EDB" w:rsidRDefault="00561A55" w:rsidP="00561A55">
      <w:proofErr w:type="spellStart"/>
      <w:r w:rsidRPr="00561A55">
        <w:t>HPBar</w:t>
      </w:r>
      <w:proofErr w:type="spellEnd"/>
      <w:r w:rsidRPr="00561A55">
        <w:t>则用来显示环形血条，可以设置填充部分的百分比</w:t>
      </w:r>
      <w:r w:rsidRPr="00561A55">
        <w:t>(</w:t>
      </w:r>
      <w:proofErr w:type="spellStart"/>
      <w:r w:rsidRPr="00561A55">
        <w:rPr>
          <w:rFonts w:hint="eastAsia"/>
        </w:rPr>
        <w:t>setPercentage</w:t>
      </w:r>
      <w:proofErr w:type="spellEnd"/>
      <w:r w:rsidRPr="00561A55">
        <w:t>)</w:t>
      </w:r>
      <w:r w:rsidRPr="00561A55">
        <w:t>。</w:t>
      </w:r>
    </w:p>
    <w:p w:rsidR="00561A55" w:rsidRPr="00561A55" w:rsidRDefault="00561A55" w:rsidP="00561A55">
      <w:r w:rsidRPr="00561A55">
        <w:t>Graph</w:t>
      </w:r>
      <w:r w:rsidRPr="00561A55">
        <w:t>和</w:t>
      </w:r>
      <w:proofErr w:type="spellStart"/>
      <w:r w:rsidRPr="00561A55">
        <w:t>HPBar</w:t>
      </w:r>
      <w:proofErr w:type="spellEnd"/>
      <w:r w:rsidRPr="00561A55">
        <w:t>底层都是利用</w:t>
      </w:r>
      <w:r w:rsidRPr="00561A55">
        <w:t>graphics</w:t>
      </w:r>
      <w:r w:rsidRPr="00561A55">
        <w:t>里的图形类来维护绘图功能，利用</w:t>
      </w:r>
      <w:r w:rsidRPr="00561A55">
        <w:t>adjust</w:t>
      </w:r>
      <w:r w:rsidRPr="00561A55">
        <w:t>方法来保持自身继承自</w:t>
      </w:r>
      <w:r w:rsidRPr="00561A55">
        <w:t>Circle</w:t>
      </w:r>
      <w:proofErr w:type="gramStart"/>
      <w:r w:rsidRPr="00561A55">
        <w:t>父类的</w:t>
      </w:r>
      <w:proofErr w:type="gramEnd"/>
      <w:r w:rsidRPr="00561A55">
        <w:t>信息和图形类信息的同步。</w:t>
      </w:r>
    </w:p>
    <w:p w:rsidR="0078683D" w:rsidRDefault="00561A55" w:rsidP="00561A55">
      <w:proofErr w:type="spellStart"/>
      <w:r w:rsidRPr="00561A55">
        <w:t>GameObject</w:t>
      </w:r>
      <w:proofErr w:type="spellEnd"/>
      <w:r w:rsidRPr="00561A55">
        <w:t>是游戏物品的基类，拥有队伍</w:t>
      </w:r>
      <w:r w:rsidRPr="00561A55">
        <w:t>(team)</w:t>
      </w:r>
      <w:r w:rsidRPr="00561A55">
        <w:t>、速度</w:t>
      </w:r>
      <w:r w:rsidRPr="00561A55">
        <w:t>(speed)</w:t>
      </w:r>
      <w:r w:rsidRPr="00561A55">
        <w:t>、图形</w:t>
      </w:r>
      <w:r w:rsidRPr="00561A55">
        <w:t xml:space="preserve">(graph, </w:t>
      </w:r>
      <w:r w:rsidRPr="00561A55">
        <w:t>一个</w:t>
      </w:r>
      <w:r w:rsidRPr="00561A55">
        <w:t>Graph</w:t>
      </w:r>
      <w:r w:rsidRPr="00561A55">
        <w:t>实例</w:t>
      </w:r>
      <w:r w:rsidRPr="00561A55">
        <w:t>)</w:t>
      </w:r>
      <w:r w:rsidRPr="00561A55">
        <w:t>属性。</w:t>
      </w:r>
    </w:p>
    <w:p w:rsidR="003A5039" w:rsidRDefault="00561A55" w:rsidP="00561A55">
      <w:r w:rsidRPr="00561A55">
        <w:t>Bomb</w:t>
      </w:r>
      <w:r w:rsidRPr="00561A55">
        <w:t>和</w:t>
      </w:r>
      <w:r w:rsidRPr="00561A55">
        <w:t>Crisp</w:t>
      </w:r>
      <w:r w:rsidRPr="00561A55">
        <w:t>继承自</w:t>
      </w:r>
      <w:proofErr w:type="spellStart"/>
      <w:r w:rsidRPr="00561A55">
        <w:t>GameObject</w:t>
      </w:r>
      <w:proofErr w:type="spellEnd"/>
      <w:r w:rsidRPr="00561A55">
        <w:t>。</w:t>
      </w:r>
    </w:p>
    <w:p w:rsidR="003A5039" w:rsidRDefault="00561A55" w:rsidP="00561A55">
      <w:r w:rsidRPr="00561A55">
        <w:t>Bomb</w:t>
      </w:r>
      <w:r w:rsidRPr="00561A55">
        <w:t>表示游戏中的炸弹，有伤害属性</w:t>
      </w:r>
      <w:r w:rsidRPr="00561A55">
        <w:t>(attack)</w:t>
      </w:r>
      <w:r w:rsidRPr="00561A55">
        <w:t>，飞行距离</w:t>
      </w:r>
      <w:r w:rsidRPr="00561A55">
        <w:t xml:space="preserve">(dis, </w:t>
      </w:r>
      <w:r w:rsidRPr="00561A55">
        <w:t>只在初始化中设定</w:t>
      </w:r>
      <w:r w:rsidRPr="00561A55">
        <w:t>)</w:t>
      </w:r>
      <w:r w:rsidRPr="00561A55">
        <w:t>，速度</w:t>
      </w:r>
      <w:r w:rsidRPr="00561A55">
        <w:t xml:space="preserve">(speed, </w:t>
      </w:r>
      <w:r w:rsidRPr="00561A55">
        <w:t>继承自</w:t>
      </w:r>
      <w:proofErr w:type="spellStart"/>
      <w:r w:rsidRPr="00561A55">
        <w:t>GameObject</w:t>
      </w:r>
      <w:proofErr w:type="spellEnd"/>
      <w:r w:rsidRPr="00561A55">
        <w:t>)</w:t>
      </w:r>
      <w:r w:rsidRPr="00561A55">
        <w:t>，负责移动的则是直线飞行的</w:t>
      </w:r>
      <w:r w:rsidRPr="00561A55">
        <w:t>fly</w:t>
      </w:r>
      <w:r w:rsidRPr="00561A55">
        <w:t>方法。</w:t>
      </w:r>
    </w:p>
    <w:p w:rsidR="00561A55" w:rsidRPr="00561A55" w:rsidRDefault="00561A55" w:rsidP="00561A55">
      <w:r w:rsidRPr="00561A55">
        <w:t>Crisp</w:t>
      </w:r>
      <w:r w:rsidRPr="00561A55">
        <w:t>则是游戏中有血量，能被破坏的物品，有防御力</w:t>
      </w:r>
      <w:r w:rsidRPr="00561A55">
        <w:t>(defense)</w:t>
      </w:r>
      <w:r w:rsidRPr="00561A55">
        <w:t>，装甲</w:t>
      </w:r>
      <w:r w:rsidRPr="00561A55">
        <w:t>(armor)</w:t>
      </w:r>
      <w:r w:rsidRPr="00561A55">
        <w:t>，装甲数量</w:t>
      </w:r>
      <w:r w:rsidRPr="00561A55">
        <w:t>(layer)</w:t>
      </w:r>
      <w:r w:rsidRPr="00561A55">
        <w:t>，增加装甲</w:t>
      </w:r>
      <w:r w:rsidRPr="00561A55">
        <w:t>(</w:t>
      </w:r>
      <w:proofErr w:type="spellStart"/>
      <w:r w:rsidRPr="00561A55">
        <w:t>addArmor</w:t>
      </w:r>
      <w:proofErr w:type="spellEnd"/>
      <w:r w:rsidRPr="00561A55">
        <w:t>)</w:t>
      </w:r>
      <w:r w:rsidRPr="00561A55">
        <w:t>，基础血量</w:t>
      </w:r>
      <w:r w:rsidRPr="00561A55">
        <w:t>(</w:t>
      </w:r>
      <w:proofErr w:type="spellStart"/>
      <w:r w:rsidRPr="00561A55">
        <w:t>hpOut</w:t>
      </w:r>
      <w:proofErr w:type="spellEnd"/>
      <w:r w:rsidRPr="00561A55">
        <w:t>)</w:t>
      </w:r>
      <w:r w:rsidRPr="00561A55">
        <w:t>，伤害计算</w:t>
      </w:r>
      <w:r w:rsidRPr="00561A55">
        <w:t>(</w:t>
      </w:r>
      <w:proofErr w:type="spellStart"/>
      <w:r w:rsidRPr="00561A55">
        <w:t>hurtBy</w:t>
      </w:r>
      <w:proofErr w:type="spellEnd"/>
      <w:r w:rsidRPr="00561A55">
        <w:t>)</w:t>
      </w:r>
      <w:r w:rsidRPr="00561A55">
        <w:t>，摧毁计算</w:t>
      </w:r>
      <w:r w:rsidRPr="00561A55">
        <w:t>(destroy)</w:t>
      </w:r>
      <w:r w:rsidRPr="00561A55">
        <w:t>。</w:t>
      </w:r>
    </w:p>
    <w:p w:rsidR="00561A55" w:rsidRPr="00561A55" w:rsidRDefault="00561A55" w:rsidP="00561A55">
      <w:r w:rsidRPr="00561A55">
        <w:t>Bomb</w:t>
      </w:r>
      <w:r w:rsidRPr="00561A55">
        <w:t>派生出不同的炸弹种类</w:t>
      </w:r>
      <w:r w:rsidRPr="00561A55">
        <w:t>(</w:t>
      </w:r>
      <w:proofErr w:type="spellStart"/>
      <w:r w:rsidRPr="00561A55">
        <w:t>LightBomb</w:t>
      </w:r>
      <w:proofErr w:type="spellEnd"/>
      <w:r w:rsidRPr="00561A55">
        <w:t xml:space="preserve">, </w:t>
      </w:r>
      <w:proofErr w:type="spellStart"/>
      <w:r w:rsidRPr="00561A55">
        <w:t>HeavyBomb</w:t>
      </w:r>
      <w:proofErr w:type="spellEnd"/>
      <w:r w:rsidRPr="00561A55">
        <w:t xml:space="preserve">, </w:t>
      </w:r>
      <w:proofErr w:type="spellStart"/>
      <w:r w:rsidRPr="00561A55">
        <w:t>SnipeBomb</w:t>
      </w:r>
      <w:proofErr w:type="spellEnd"/>
      <w:r w:rsidRPr="00561A55">
        <w:t>)</w:t>
      </w:r>
      <w:r w:rsidRPr="00561A55">
        <w:t>，拥有不同的属性。</w:t>
      </w:r>
    </w:p>
    <w:p w:rsidR="00261AF4" w:rsidRDefault="00561A55" w:rsidP="00561A55">
      <w:r w:rsidRPr="00561A55">
        <w:t>Crisp</w:t>
      </w:r>
      <w:r w:rsidRPr="00561A55">
        <w:t>又派生出</w:t>
      </w:r>
      <w:r w:rsidRPr="00561A55">
        <w:t>Obstacle</w:t>
      </w:r>
      <w:r w:rsidRPr="00561A55">
        <w:t>和</w:t>
      </w:r>
      <w:r w:rsidRPr="00561A55">
        <w:t>Life</w:t>
      </w:r>
      <w:r w:rsidRPr="00561A55">
        <w:t>，分别是障碍物和生物。</w:t>
      </w:r>
    </w:p>
    <w:p w:rsidR="00261AF4" w:rsidRDefault="00561A55" w:rsidP="00561A55">
      <w:r w:rsidRPr="00561A55">
        <w:t>Obstacle</w:t>
      </w:r>
      <w:r w:rsidRPr="00561A55">
        <w:t>不可移动，有把撞击他的物品推开的方法</w:t>
      </w:r>
      <w:r w:rsidRPr="00561A55">
        <w:t>(</w:t>
      </w:r>
      <w:proofErr w:type="spellStart"/>
      <w:r w:rsidRPr="00561A55">
        <w:t>pushAway</w:t>
      </w:r>
      <w:proofErr w:type="spellEnd"/>
      <w:r w:rsidRPr="00561A55">
        <w:t>)</w:t>
      </w:r>
      <w:r w:rsidRPr="00561A55">
        <w:t>，即碰撞处理方法。</w:t>
      </w:r>
    </w:p>
    <w:p w:rsidR="00EF0A09" w:rsidRDefault="00561A55" w:rsidP="00561A55">
      <w:r w:rsidRPr="00561A55">
        <w:t>Life</w:t>
      </w:r>
      <w:r w:rsidRPr="00561A55">
        <w:t>可以移动和攻击，有武器</w:t>
      </w:r>
      <w:r w:rsidRPr="00561A55">
        <w:t>(weapon)</w:t>
      </w:r>
      <w:r w:rsidRPr="00561A55">
        <w:t>，有血量</w:t>
      </w:r>
      <w:r w:rsidRPr="00561A55">
        <w:t>(</w:t>
      </w:r>
      <w:proofErr w:type="spellStart"/>
      <w:r w:rsidRPr="00561A55">
        <w:t>hpbar</w:t>
      </w:r>
      <w:proofErr w:type="spellEnd"/>
      <w:r w:rsidRPr="00561A55">
        <w:t xml:space="preserve">, </w:t>
      </w:r>
      <w:r w:rsidRPr="00561A55">
        <w:t>一个</w:t>
      </w:r>
      <w:proofErr w:type="spellStart"/>
      <w:r w:rsidRPr="00561A55">
        <w:t>HPBar</w:t>
      </w:r>
      <w:proofErr w:type="spellEnd"/>
      <w:r w:rsidRPr="00561A55">
        <w:t>的实例</w:t>
      </w:r>
      <w:r w:rsidRPr="00561A55">
        <w:t>)</w:t>
      </w:r>
      <w:r w:rsidRPr="00561A55">
        <w:t>，用</w:t>
      </w:r>
      <w:r w:rsidRPr="00561A55">
        <w:t>run</w:t>
      </w:r>
      <w:r w:rsidRPr="00561A55">
        <w:t>方法处理移动，用</w:t>
      </w:r>
      <w:proofErr w:type="spellStart"/>
      <w:r w:rsidRPr="00561A55">
        <w:t>turnTo</w:t>
      </w:r>
      <w:proofErr w:type="spellEnd"/>
      <w:r w:rsidRPr="00561A55">
        <w:t>方法处理武器转向，有正在射击的判定</w:t>
      </w:r>
      <w:r w:rsidRPr="00561A55">
        <w:t>(</w:t>
      </w:r>
      <w:proofErr w:type="spellStart"/>
      <w:r w:rsidRPr="00561A55">
        <w:t>isShooting</w:t>
      </w:r>
      <w:proofErr w:type="spellEnd"/>
      <w:r w:rsidRPr="00561A55">
        <w:t xml:space="preserve">, </w:t>
      </w:r>
      <w:proofErr w:type="spellStart"/>
      <w:r w:rsidRPr="00561A55">
        <w:t>setShoot</w:t>
      </w:r>
      <w:proofErr w:type="spellEnd"/>
      <w:r w:rsidRPr="00561A55">
        <w:t xml:space="preserve">, </w:t>
      </w:r>
      <w:r w:rsidRPr="00561A55">
        <w:t>用于按住按键不放进行连续射击</w:t>
      </w:r>
      <w:r w:rsidRPr="00561A55">
        <w:t>)</w:t>
      </w:r>
      <w:r w:rsidRPr="00561A55">
        <w:t>，可以即时生成炸弹对象</w:t>
      </w:r>
      <w:r w:rsidRPr="00561A55">
        <w:t>(</w:t>
      </w:r>
      <w:proofErr w:type="spellStart"/>
      <w:r w:rsidRPr="00561A55">
        <w:t>makeBomb</w:t>
      </w:r>
      <w:proofErr w:type="spellEnd"/>
      <w:r w:rsidRPr="00561A55">
        <w:t xml:space="preserve">, </w:t>
      </w:r>
      <w:r w:rsidRPr="00561A55">
        <w:t>实现是调用了</w:t>
      </w:r>
      <w:r w:rsidRPr="00561A55">
        <w:t>weapon</w:t>
      </w:r>
      <w:r w:rsidRPr="00561A55">
        <w:t>的</w:t>
      </w:r>
      <w:proofErr w:type="spellStart"/>
      <w:r w:rsidRPr="00561A55">
        <w:t>makeBomb</w:t>
      </w:r>
      <w:proofErr w:type="spellEnd"/>
      <w:r w:rsidRPr="00561A55">
        <w:t>方法</w:t>
      </w:r>
      <w:r w:rsidRPr="00561A55">
        <w:t>)</w:t>
      </w:r>
      <w:r w:rsidRPr="00561A55">
        <w:t>。</w:t>
      </w:r>
    </w:p>
    <w:p w:rsidR="00561A55" w:rsidRPr="00561A55" w:rsidRDefault="00561A55" w:rsidP="00561A55">
      <w:r w:rsidRPr="00561A55">
        <w:t>从</w:t>
      </w:r>
      <w:r w:rsidRPr="00561A55">
        <w:t>Life</w:t>
      </w:r>
      <w:r w:rsidRPr="00561A55">
        <w:t>最后派生出</w:t>
      </w:r>
      <w:r w:rsidRPr="00561A55">
        <w:t>Human</w:t>
      </w:r>
      <w:r w:rsidRPr="00561A55">
        <w:t>，用于表示玩家，初始化自带装甲，和初始化可选的武器。</w:t>
      </w:r>
    </w:p>
    <w:p w:rsidR="00561A55" w:rsidRPr="00561A55" w:rsidRDefault="00561A55" w:rsidP="00307158">
      <w:pPr>
        <w:pStyle w:val="a3"/>
        <w:numPr>
          <w:ilvl w:val="0"/>
          <w:numId w:val="14"/>
        </w:numPr>
        <w:ind w:firstLineChars="0"/>
      </w:pPr>
      <w:r w:rsidRPr="00561A55">
        <w:t>模块</w:t>
      </w:r>
      <w:r w:rsidRPr="00561A55">
        <w:t>equipment.py</w:t>
      </w:r>
      <w:r w:rsidRPr="00561A55">
        <w:t>定义了各种不同种类的</w:t>
      </w:r>
      <w:r w:rsidRPr="00561A55">
        <w:t>Armor</w:t>
      </w:r>
      <w:r w:rsidRPr="00561A55">
        <w:t>和</w:t>
      </w:r>
      <w:r w:rsidRPr="00561A55">
        <w:t>Weapon</w:t>
      </w:r>
      <w:r w:rsidRPr="00561A55">
        <w:t>，如下</w:t>
      </w:r>
    </w:p>
    <w:p w:rsidR="00561A55" w:rsidRPr="00561A55" w:rsidRDefault="00561A55" w:rsidP="00561A55">
      <w:r w:rsidRPr="00561A55">
        <w:rPr>
          <w:noProof/>
        </w:rPr>
        <w:lastRenderedPageBreak/>
        <w:drawing>
          <wp:inline distT="0" distB="0" distL="0" distR="0">
            <wp:extent cx="1476375" cy="1933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55" w:rsidRPr="00561A55" w:rsidRDefault="00561A55" w:rsidP="00561A55">
      <w:r w:rsidRPr="00561A55">
        <w:t>_Armor</w:t>
      </w:r>
      <w:r w:rsidRPr="00561A55">
        <w:t>为装甲基础类，有最大血量</w:t>
      </w:r>
      <w:r w:rsidRPr="00561A55">
        <w:t>(</w:t>
      </w:r>
      <w:proofErr w:type="spellStart"/>
      <w:r w:rsidRPr="00561A55">
        <w:t>max_hp</w:t>
      </w:r>
      <w:proofErr w:type="spellEnd"/>
      <w:r w:rsidRPr="00561A55">
        <w:t>)</w:t>
      </w:r>
      <w:r w:rsidRPr="00561A55">
        <w:t>，当前血量</w:t>
      </w:r>
      <w:r w:rsidRPr="00561A55">
        <w:t>(</w:t>
      </w:r>
      <w:proofErr w:type="spellStart"/>
      <w:r w:rsidRPr="00561A55">
        <w:t>hp</w:t>
      </w:r>
      <w:proofErr w:type="spellEnd"/>
      <w:r w:rsidRPr="00561A55">
        <w:t>)</w:t>
      </w:r>
      <w:r w:rsidRPr="00561A55">
        <w:t>，血量增减</w:t>
      </w:r>
      <w:r w:rsidRPr="00561A55">
        <w:t>(</w:t>
      </w:r>
      <w:proofErr w:type="spellStart"/>
      <w:r w:rsidRPr="00561A55">
        <w:t>addHP</w:t>
      </w:r>
      <w:proofErr w:type="spellEnd"/>
      <w:r w:rsidRPr="00561A55">
        <w:t xml:space="preserve">, </w:t>
      </w:r>
      <w:proofErr w:type="spellStart"/>
      <w:r w:rsidRPr="00561A55">
        <w:t>subHP</w:t>
      </w:r>
      <w:proofErr w:type="spellEnd"/>
      <w:r w:rsidRPr="00561A55">
        <w:t>)</w:t>
      </w:r>
      <w:r w:rsidRPr="00561A55">
        <w:t>，重量</w:t>
      </w:r>
      <w:r w:rsidRPr="00561A55">
        <w:t xml:space="preserve">(weight, </w:t>
      </w:r>
      <w:r w:rsidRPr="00561A55">
        <w:t>影响移动速度</w:t>
      </w:r>
      <w:r w:rsidRPr="00561A55">
        <w:t>)</w:t>
      </w:r>
      <w:r w:rsidRPr="00561A55">
        <w:t>，防御力</w:t>
      </w:r>
      <w:r w:rsidRPr="00561A55">
        <w:t>(defense)</w:t>
      </w:r>
      <w:r w:rsidRPr="00561A55">
        <w:t>。</w:t>
      </w:r>
      <w:r w:rsidRPr="00561A55">
        <w:t>Obstacle</w:t>
      </w:r>
      <w:r w:rsidRPr="00561A55">
        <w:t>为</w:t>
      </w:r>
      <w:proofErr w:type="spellStart"/>
      <w:r w:rsidRPr="00561A55">
        <w:t>gameobject.Obstacle</w:t>
      </w:r>
      <w:proofErr w:type="spellEnd"/>
      <w:r w:rsidRPr="00561A55">
        <w:t>的装甲类型，</w:t>
      </w:r>
      <w:r w:rsidRPr="00561A55">
        <w:t>Human</w:t>
      </w:r>
      <w:r w:rsidRPr="00561A55">
        <w:t>为</w:t>
      </w:r>
      <w:proofErr w:type="spellStart"/>
      <w:r w:rsidRPr="00561A55">
        <w:t>gameobject.Human</w:t>
      </w:r>
      <w:proofErr w:type="spellEnd"/>
      <w:r w:rsidRPr="00561A55">
        <w:t>的基础装甲类型。其余为附加可选装甲</w:t>
      </w:r>
      <w:r w:rsidR="00CD0EE3">
        <w:rPr>
          <w:rFonts w:hint="eastAsia"/>
        </w:rPr>
        <w:t>。</w:t>
      </w:r>
    </w:p>
    <w:p w:rsidR="00561A55" w:rsidRPr="00561A55" w:rsidRDefault="00561A55" w:rsidP="00561A55">
      <w:r w:rsidRPr="00561A55">
        <w:t>_Weapon</w:t>
      </w:r>
      <w:r w:rsidRPr="00561A55">
        <w:t>为武器基础类，有炸弹类型</w:t>
      </w:r>
      <w:r w:rsidRPr="00561A55">
        <w:t>(</w:t>
      </w:r>
      <w:proofErr w:type="spellStart"/>
      <w:r w:rsidRPr="00561A55">
        <w:t>bomb_class</w:t>
      </w:r>
      <w:proofErr w:type="spellEnd"/>
      <w:r w:rsidRPr="00561A55">
        <w:t xml:space="preserve">, </w:t>
      </w:r>
      <w:r w:rsidRPr="00561A55">
        <w:t>仅在初始化时设定</w:t>
      </w:r>
      <w:r w:rsidRPr="00561A55">
        <w:t>)</w:t>
      </w:r>
      <w:r w:rsidRPr="00561A55">
        <w:t>，重量</w:t>
      </w:r>
      <w:r w:rsidRPr="00561A55">
        <w:t>(weight)</w:t>
      </w:r>
      <w:r w:rsidRPr="00561A55">
        <w:t>，用于图形化显示的属性</w:t>
      </w:r>
      <w:r w:rsidRPr="00561A55">
        <w:t>(width, color)</w:t>
      </w:r>
      <w:r w:rsidRPr="00561A55">
        <w:t>，标记射击状态的属性</w:t>
      </w:r>
      <w:r w:rsidRPr="00561A55">
        <w:t>(shoot)</w:t>
      </w:r>
      <w:r w:rsidRPr="00561A55">
        <w:t>，生成对应炸弹的方法</w:t>
      </w:r>
      <w:r w:rsidRPr="00561A55">
        <w:t>(</w:t>
      </w:r>
      <w:proofErr w:type="spellStart"/>
      <w:r w:rsidRPr="00561A55">
        <w:t>makeBomb</w:t>
      </w:r>
      <w:proofErr w:type="spellEnd"/>
      <w:r w:rsidRPr="00561A55">
        <w:t>)</w:t>
      </w:r>
      <w:r w:rsidRPr="00561A55">
        <w:t>。</w:t>
      </w:r>
    </w:p>
    <w:p w:rsidR="00561A55" w:rsidRPr="00561A55" w:rsidRDefault="00561A55" w:rsidP="00307158">
      <w:pPr>
        <w:pStyle w:val="a3"/>
        <w:numPr>
          <w:ilvl w:val="0"/>
          <w:numId w:val="14"/>
        </w:numPr>
        <w:ind w:firstLineChars="0"/>
      </w:pPr>
      <w:r w:rsidRPr="00561A55">
        <w:t>模块</w:t>
      </w:r>
      <w:r w:rsidRPr="00561A55">
        <w:t>controller</w:t>
      </w:r>
      <w:r w:rsidRPr="00561A55">
        <w:t>定义了</w:t>
      </w:r>
      <w:r w:rsidRPr="00561A55">
        <w:t>Controller</w:t>
      </w:r>
      <w:r w:rsidRPr="00561A55">
        <w:t>和</w:t>
      </w:r>
      <w:r w:rsidRPr="00561A55">
        <w:t>AI</w:t>
      </w:r>
      <w:r w:rsidRPr="00561A55">
        <w:t>。继承结构如下：</w:t>
      </w:r>
    </w:p>
    <w:p w:rsidR="00561A55" w:rsidRPr="00561A55" w:rsidRDefault="00561A55" w:rsidP="00561A55">
      <w:r w:rsidRPr="00561A55">
        <w:rPr>
          <w:noProof/>
        </w:rPr>
        <w:drawing>
          <wp:inline distT="0" distB="0" distL="0" distR="0">
            <wp:extent cx="2352675" cy="10668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55" w:rsidRPr="00561A55" w:rsidRDefault="00561A55" w:rsidP="00561A55">
      <w:r w:rsidRPr="00561A55">
        <w:t>Controller</w:t>
      </w:r>
      <w:r w:rsidRPr="00561A55">
        <w:t>用于从初始化时给定</w:t>
      </w:r>
      <w:r w:rsidRPr="00561A55">
        <w:t>game</w:t>
      </w:r>
      <w:r w:rsidRPr="00561A55">
        <w:t>的</w:t>
      </w:r>
      <w:r w:rsidRPr="00561A55">
        <w:t>camera</w:t>
      </w:r>
      <w:r w:rsidRPr="00561A55">
        <w:t>获取用户输入或者自定义输入，是一个抽象类，仅仅定义了获取输入的接口，可以用统一的方式从不同的输入方式得到输入，包括获取射击状态</w:t>
      </w:r>
      <w:r w:rsidRPr="00561A55">
        <w:t>(</w:t>
      </w:r>
      <w:proofErr w:type="spellStart"/>
      <w:r w:rsidRPr="00561A55">
        <w:t>getShoot</w:t>
      </w:r>
      <w:proofErr w:type="spellEnd"/>
      <w:r w:rsidRPr="00561A55">
        <w:t>)</w:t>
      </w:r>
      <w:r w:rsidRPr="00561A55">
        <w:t>，获取武器指向</w:t>
      </w:r>
      <w:r w:rsidRPr="00561A55">
        <w:t>(</w:t>
      </w:r>
      <w:proofErr w:type="spellStart"/>
      <w:r w:rsidRPr="00561A55">
        <w:t>getDirection</w:t>
      </w:r>
      <w:proofErr w:type="spellEnd"/>
      <w:r w:rsidRPr="00561A55">
        <w:t>)</w:t>
      </w:r>
      <w:r w:rsidRPr="00561A55">
        <w:t>，获取移动方向</w:t>
      </w:r>
      <w:r w:rsidRPr="00561A55">
        <w:t>(</w:t>
      </w:r>
      <w:proofErr w:type="spellStart"/>
      <w:r w:rsidRPr="00561A55">
        <w:t>getMoveFourDirection</w:t>
      </w:r>
      <w:proofErr w:type="spellEnd"/>
      <w:r w:rsidRPr="00561A55">
        <w:t>)</w:t>
      </w:r>
      <w:r w:rsidRPr="00561A55">
        <w:t>。</w:t>
      </w:r>
      <w:r w:rsidRPr="00561A55">
        <w:t>Controller</w:t>
      </w:r>
      <w:r w:rsidRPr="00561A55">
        <w:t>类用</w:t>
      </w:r>
      <w:r w:rsidRPr="00561A55">
        <w:t>start</w:t>
      </w:r>
      <w:r w:rsidRPr="00561A55">
        <w:t>方法来初始化</w:t>
      </w:r>
      <w:r w:rsidRPr="00561A55">
        <w:t>(</w:t>
      </w:r>
      <w:r w:rsidRPr="00561A55">
        <w:t>可为空</w:t>
      </w:r>
      <w:r w:rsidRPr="00561A55">
        <w:t>)</w:t>
      </w:r>
      <w:r w:rsidRPr="00561A55">
        <w:t>，用</w:t>
      </w:r>
      <w:r w:rsidRPr="00561A55">
        <w:t>stop</w:t>
      </w:r>
      <w:r w:rsidRPr="00561A55">
        <w:t>方法</w:t>
      </w:r>
      <w:proofErr w:type="gramStart"/>
      <w:r w:rsidRPr="00561A55">
        <w:t>来停止</w:t>
      </w:r>
      <w:proofErr w:type="gramEnd"/>
      <w:r w:rsidRPr="00561A55">
        <w:t>(</w:t>
      </w:r>
      <w:r w:rsidRPr="00561A55">
        <w:t>可为空</w:t>
      </w:r>
      <w:r w:rsidRPr="00561A55">
        <w:t>)</w:t>
      </w:r>
      <w:r w:rsidRPr="00561A55">
        <w:t>。</w:t>
      </w:r>
    </w:p>
    <w:p w:rsidR="00561A55" w:rsidRPr="00561A55" w:rsidRDefault="00561A55" w:rsidP="00561A55">
      <w:proofErr w:type="spellStart"/>
      <w:r w:rsidRPr="00561A55">
        <w:t>KeyBoardAndMouse</w:t>
      </w:r>
      <w:proofErr w:type="spellEnd"/>
      <w:r w:rsidRPr="00561A55">
        <w:t>从给定的</w:t>
      </w:r>
      <w:r w:rsidRPr="00561A55">
        <w:t>camera</w:t>
      </w:r>
      <w:r w:rsidRPr="00561A55">
        <w:t>获取按键和鼠标输入，实现了上述三个方法，</w:t>
      </w:r>
      <w:proofErr w:type="spellStart"/>
      <w:r w:rsidRPr="00561A55">
        <w:t>KeyBoardAndMouseA</w:t>
      </w:r>
      <w:proofErr w:type="spellEnd"/>
      <w:r w:rsidRPr="00561A55">
        <w:t>，</w:t>
      </w:r>
      <w:proofErr w:type="spellStart"/>
      <w:r w:rsidRPr="00561A55">
        <w:t>KeyBoardAndMouseB</w:t>
      </w:r>
      <w:proofErr w:type="spellEnd"/>
      <w:r w:rsidRPr="00561A55">
        <w:t>则是两套不同的按键方案。</w:t>
      </w:r>
    </w:p>
    <w:p w:rsidR="00561A55" w:rsidRPr="00561A55" w:rsidRDefault="00561A55" w:rsidP="00561A55">
      <w:r w:rsidRPr="00561A55">
        <w:t>AI</w:t>
      </w:r>
      <w:r w:rsidRPr="00561A55">
        <w:t>则是对</w:t>
      </w:r>
      <w:r w:rsidRPr="00561A55">
        <w:t>Controller</w:t>
      </w:r>
      <w:r w:rsidRPr="00561A55">
        <w:t>的包装，各种输入可以由程序内部产生。</w:t>
      </w:r>
      <w:r w:rsidRPr="00561A55">
        <w:t>AI</w:t>
      </w:r>
      <w:r w:rsidRPr="00561A55">
        <w:t>类主要在初始化时可以添加额外的信息，</w:t>
      </w:r>
      <w:proofErr w:type="gramStart"/>
      <w:r w:rsidRPr="00561A55">
        <w:t>供复杂</w:t>
      </w:r>
      <w:proofErr w:type="gramEnd"/>
      <w:r w:rsidRPr="00561A55">
        <w:t>的</w:t>
      </w:r>
      <w:r w:rsidRPr="00561A55">
        <w:t>AI</w:t>
      </w:r>
      <w:r w:rsidRPr="00561A55">
        <w:t>使用。由于时间关系，目前只实现了随机</w:t>
      </w:r>
      <w:r w:rsidRPr="00561A55">
        <w:t>AI</w:t>
      </w:r>
      <w:r w:rsidRPr="00561A55">
        <w:t>，即</w:t>
      </w:r>
      <w:proofErr w:type="spellStart"/>
      <w:r w:rsidRPr="00561A55">
        <w:t>RandomRobot</w:t>
      </w:r>
      <w:proofErr w:type="spellEnd"/>
      <w:r w:rsidRPr="00561A55">
        <w:t>类，随机的移动和射击。</w:t>
      </w:r>
    </w:p>
    <w:p w:rsidR="00561A55" w:rsidRPr="00561A55" w:rsidRDefault="00561A55" w:rsidP="00307158">
      <w:pPr>
        <w:pStyle w:val="a3"/>
        <w:numPr>
          <w:ilvl w:val="0"/>
          <w:numId w:val="14"/>
        </w:numPr>
        <w:ind w:left="0" w:firstLineChars="0" w:firstLine="0"/>
      </w:pPr>
      <w:r w:rsidRPr="00561A55">
        <w:t>模块</w:t>
      </w:r>
      <w:r w:rsidRPr="00561A55">
        <w:t>camera.py</w:t>
      </w:r>
      <w:r w:rsidRPr="00561A55">
        <w:t>定义了</w:t>
      </w:r>
      <w:r w:rsidRPr="00561A55">
        <w:t>Camera</w:t>
      </w:r>
      <w:r w:rsidRPr="00561A55">
        <w:t>类，继承自</w:t>
      </w:r>
      <w:proofErr w:type="spellStart"/>
      <w:r w:rsidRPr="00561A55">
        <w:t>GraphWinPlus</w:t>
      </w:r>
      <w:proofErr w:type="spellEnd"/>
      <w:r w:rsidRPr="00561A55">
        <w:t>，一是管理窗口，二是负责图像正确地在屏幕上显示。顾名思义，屏幕范围即相机拍摄范围，当屏幕范围小于地图大小时，相机会有选择的移动，显示地图内合适的区域。</w:t>
      </w:r>
    </w:p>
    <w:p w:rsidR="00561A55" w:rsidRPr="00561A55" w:rsidRDefault="00561A55" w:rsidP="00561A55">
      <w:r w:rsidRPr="00561A55">
        <w:t>Camera</w:t>
      </w:r>
      <w:r w:rsidRPr="00561A55">
        <w:t>类用</w:t>
      </w:r>
      <w:r w:rsidRPr="00561A55">
        <w:t>startup</w:t>
      </w:r>
      <w:r w:rsidRPr="00561A55">
        <w:t>和</w:t>
      </w:r>
      <w:r w:rsidRPr="00561A55">
        <w:t>stop</w:t>
      </w:r>
      <w:r w:rsidRPr="00561A55">
        <w:t>来控制运行，</w:t>
      </w:r>
      <w:r w:rsidRPr="00561A55">
        <w:t>refresh</w:t>
      </w:r>
      <w:r w:rsidRPr="00561A55">
        <w:t>来刷新画面内容，</w:t>
      </w:r>
      <w:proofErr w:type="spellStart"/>
      <w:r w:rsidRPr="00561A55">
        <w:t>isRunning</w:t>
      </w:r>
      <w:proofErr w:type="spellEnd"/>
      <w:r w:rsidRPr="00561A55">
        <w:t>来判断是否在运行中。</w:t>
      </w:r>
    </w:p>
    <w:p w:rsidR="00561A55" w:rsidRPr="00561A55" w:rsidRDefault="00561A55" w:rsidP="00561A55">
      <w:r w:rsidRPr="00561A55">
        <w:t>Camera</w:t>
      </w:r>
      <w:r w:rsidRPr="00561A55">
        <w:t>类用</w:t>
      </w:r>
      <w:proofErr w:type="spellStart"/>
      <w:r w:rsidRPr="00561A55">
        <w:t>toCamera</w:t>
      </w:r>
      <w:proofErr w:type="spellEnd"/>
      <w:r w:rsidRPr="00561A55">
        <w:t>和</w:t>
      </w:r>
      <w:proofErr w:type="spellStart"/>
      <w:r w:rsidRPr="00561A55">
        <w:t>toMap</w:t>
      </w:r>
      <w:proofErr w:type="spellEnd"/>
      <w:r w:rsidRPr="00561A55">
        <w:t>两个方法来保持地图坐标系和屏幕坐标系的映射，用</w:t>
      </w:r>
      <w:r w:rsidRPr="00561A55">
        <w:t>Move</w:t>
      </w:r>
      <w:r w:rsidRPr="00561A55">
        <w:t>和</w:t>
      </w:r>
      <w:proofErr w:type="spellStart"/>
      <w:r w:rsidRPr="00561A55">
        <w:t>MoveTo</w:t>
      </w:r>
      <w:proofErr w:type="spellEnd"/>
      <w:r w:rsidRPr="00561A55">
        <w:t>来移动相机拍摄范围，用</w:t>
      </w:r>
      <w:r w:rsidRPr="00561A55">
        <w:t>catch</w:t>
      </w:r>
      <w:r w:rsidRPr="00561A55">
        <w:t>方法来计算一个物品是否在相机范围内。</w:t>
      </w:r>
    </w:p>
    <w:p w:rsidR="00561A55" w:rsidRPr="00561A55" w:rsidRDefault="00561A55" w:rsidP="00561A55">
      <w:r w:rsidRPr="00561A55">
        <w:t>Camera</w:t>
      </w:r>
      <w:r w:rsidRPr="00561A55">
        <w:t>类用</w:t>
      </w:r>
      <w:proofErr w:type="spellStart"/>
      <w:r w:rsidRPr="00561A55">
        <w:t>bindObject</w:t>
      </w:r>
      <w:proofErr w:type="spellEnd"/>
      <w:r w:rsidRPr="00561A55">
        <w:t>和</w:t>
      </w:r>
      <w:proofErr w:type="spellStart"/>
      <w:r w:rsidRPr="00561A55">
        <w:t>unbindObject</w:t>
      </w:r>
      <w:proofErr w:type="spellEnd"/>
      <w:r w:rsidRPr="00561A55">
        <w:t>维护一个物品列表，只有绑定的物品会被相机正确显示。通过</w:t>
      </w:r>
      <w:proofErr w:type="spellStart"/>
      <w:r w:rsidRPr="00561A55">
        <w:t>lockObject</w:t>
      </w:r>
      <w:proofErr w:type="spellEnd"/>
      <w:r w:rsidRPr="00561A55">
        <w:t>来锁定镜头到一个物品上，镜头会跟随该物品移动，通过</w:t>
      </w:r>
      <w:r w:rsidRPr="00561A55">
        <w:t>unlock</w:t>
      </w:r>
      <w:r w:rsidRPr="00561A55">
        <w:t>来解锁，通过</w:t>
      </w:r>
      <w:proofErr w:type="spellStart"/>
      <w:r w:rsidRPr="00561A55">
        <w:t>objectLocked</w:t>
      </w:r>
      <w:proofErr w:type="spellEnd"/>
      <w:r w:rsidRPr="00561A55">
        <w:t>获得被锁定的物品。</w:t>
      </w:r>
    </w:p>
    <w:p w:rsidR="00561A55" w:rsidRPr="00561A55" w:rsidRDefault="00561A55" w:rsidP="00267E6C">
      <w:pPr>
        <w:numPr>
          <w:ilvl w:val="0"/>
          <w:numId w:val="14"/>
        </w:numPr>
        <w:ind w:left="0" w:firstLine="0"/>
      </w:pPr>
      <w:r w:rsidRPr="00561A55">
        <w:t>模块</w:t>
      </w:r>
      <w:r w:rsidRPr="00561A55">
        <w:t>paramerror.py</w:t>
      </w:r>
      <w:r w:rsidRPr="00561A55">
        <w:t>定义了</w:t>
      </w:r>
      <w:proofErr w:type="spellStart"/>
      <w:r w:rsidRPr="00561A55">
        <w:t>ParamError</w:t>
      </w:r>
      <w:proofErr w:type="spellEnd"/>
      <w:r w:rsidRPr="00561A55">
        <w:t>继承自</w:t>
      </w:r>
      <w:r w:rsidRPr="00561A55">
        <w:t>Exception</w:t>
      </w:r>
      <w:r w:rsidRPr="00561A55">
        <w:t>，在一些函数中当参数不正确时引发该异常。</w:t>
      </w:r>
    </w:p>
    <w:p w:rsidR="00561A55" w:rsidRPr="00561A55" w:rsidRDefault="00561A55" w:rsidP="0060708D">
      <w:pPr>
        <w:pStyle w:val="3"/>
        <w:numPr>
          <w:ilvl w:val="0"/>
          <w:numId w:val="8"/>
        </w:numPr>
        <w:spacing w:before="0" w:after="0"/>
      </w:pPr>
      <w:r w:rsidRPr="00561A55">
        <w:lastRenderedPageBreak/>
        <w:t>/</w:t>
      </w:r>
      <w:proofErr w:type="spellStart"/>
      <w:r w:rsidRPr="00561A55">
        <w:t>src</w:t>
      </w:r>
      <w:proofErr w:type="spellEnd"/>
      <w:r w:rsidRPr="00561A55">
        <w:t xml:space="preserve"> </w:t>
      </w:r>
      <w:r w:rsidRPr="00561A55">
        <w:t>游戏主体</w:t>
      </w:r>
    </w:p>
    <w:p w:rsidR="00561A55" w:rsidRPr="00561A55" w:rsidRDefault="00561A55" w:rsidP="00367A04">
      <w:pPr>
        <w:pStyle w:val="a3"/>
        <w:numPr>
          <w:ilvl w:val="0"/>
          <w:numId w:val="15"/>
        </w:numPr>
        <w:ind w:left="0" w:firstLineChars="0" w:firstLine="0"/>
      </w:pPr>
      <w:r w:rsidRPr="00561A55">
        <w:t>该目录下的</w:t>
      </w:r>
      <w:proofErr w:type="spellStart"/>
      <w:r w:rsidRPr="00561A55">
        <w:t>circlewar.pyw</w:t>
      </w:r>
      <w:proofErr w:type="spellEnd"/>
      <w:r w:rsidRPr="00561A55">
        <w:t>是游戏主程序，定义了</w:t>
      </w:r>
      <w:proofErr w:type="spellStart"/>
      <w:r w:rsidRPr="00561A55">
        <w:t>CircleWar</w:t>
      </w:r>
      <w:proofErr w:type="spellEnd"/>
      <w:r w:rsidRPr="00561A55">
        <w:t>游戏类，用来初始化和运行一场游戏，通过</w:t>
      </w:r>
      <w:proofErr w:type="spellStart"/>
      <w:r w:rsidRPr="00561A55">
        <w:t>loadMap</w:t>
      </w:r>
      <w:proofErr w:type="spellEnd"/>
      <w:r w:rsidRPr="00561A55">
        <w:t>来加载地图，</w:t>
      </w:r>
      <w:proofErr w:type="spellStart"/>
      <w:r w:rsidRPr="00561A55">
        <w:t>addPlayer</w:t>
      </w:r>
      <w:proofErr w:type="spellEnd"/>
      <w:r w:rsidRPr="00561A55">
        <w:t>和</w:t>
      </w:r>
      <w:proofErr w:type="spellStart"/>
      <w:r w:rsidRPr="00561A55">
        <w:t>emptyPlayer</w:t>
      </w:r>
      <w:proofErr w:type="spellEnd"/>
      <w:r w:rsidRPr="00561A55">
        <w:t>来管理玩家</w:t>
      </w:r>
      <w:r w:rsidRPr="00561A55">
        <w:t>(</w:t>
      </w:r>
      <w:r w:rsidRPr="00561A55">
        <w:t>维护一个</w:t>
      </w:r>
      <w:r w:rsidRPr="00561A55">
        <w:t>_human</w:t>
      </w:r>
      <w:r w:rsidRPr="00561A55">
        <w:t>列表</w:t>
      </w:r>
      <w:r w:rsidRPr="00561A55">
        <w:t>)</w:t>
      </w:r>
      <w:r w:rsidRPr="00561A55">
        <w:t>，用</w:t>
      </w:r>
      <w:r w:rsidRPr="00561A55">
        <w:t>start</w:t>
      </w:r>
      <w:r w:rsidRPr="00561A55">
        <w:t>来初始化相机以及进入游戏主循环，用</w:t>
      </w:r>
      <w:r w:rsidRPr="00561A55">
        <w:t>stop</w:t>
      </w:r>
      <w:r w:rsidRPr="00561A55">
        <w:t>来中止游戏，用</w:t>
      </w:r>
      <w:proofErr w:type="spellStart"/>
      <w:r w:rsidRPr="00561A55">
        <w:t>isGameover</w:t>
      </w:r>
      <w:proofErr w:type="spellEnd"/>
      <w:r w:rsidRPr="00561A55">
        <w:t>来判断游戏是否结束。特别要注意的是</w:t>
      </w:r>
      <w:r w:rsidRPr="00561A55">
        <w:t>_</w:t>
      </w:r>
      <w:proofErr w:type="spellStart"/>
      <w:r w:rsidRPr="00561A55">
        <w:t>doEveryFrame</w:t>
      </w:r>
      <w:proofErr w:type="spellEnd"/>
      <w:r w:rsidRPr="00561A55">
        <w:t>方法，是每帧要执行的流程，将在第二部分细说。</w:t>
      </w:r>
    </w:p>
    <w:p w:rsidR="00F92758" w:rsidRDefault="00561A55" w:rsidP="0041634C">
      <w:pPr>
        <w:pStyle w:val="a3"/>
        <w:numPr>
          <w:ilvl w:val="0"/>
          <w:numId w:val="15"/>
        </w:numPr>
        <w:ind w:firstLineChars="0"/>
      </w:pPr>
      <w:r w:rsidRPr="00561A55">
        <w:t>该程序有一个</w:t>
      </w:r>
      <w:r w:rsidRPr="00561A55">
        <w:t>main</w:t>
      </w:r>
      <w:r w:rsidRPr="00561A55">
        <w:t>函数，用来实例化一个游戏。由于时间原因，只做了一个简单的</w:t>
      </w:r>
      <w:r w:rsidRPr="00561A55">
        <w:t>demo</w:t>
      </w:r>
      <w:r w:rsidRPr="00561A55">
        <w:t>。</w:t>
      </w:r>
    </w:p>
    <w:p w:rsidR="00561A55" w:rsidRPr="00561A55" w:rsidRDefault="00561A55" w:rsidP="0041634C">
      <w:pPr>
        <w:pStyle w:val="a3"/>
        <w:numPr>
          <w:ilvl w:val="0"/>
          <w:numId w:val="15"/>
        </w:numPr>
        <w:ind w:firstLineChars="0"/>
      </w:pPr>
      <w:r w:rsidRPr="00561A55">
        <w:t>该目录下的</w:t>
      </w:r>
      <w:r w:rsidRPr="00561A55">
        <w:t>mapedit.py</w:t>
      </w:r>
      <w:r w:rsidRPr="00561A55">
        <w:t>是地图编辑器程序，目前未完成，</w:t>
      </w:r>
      <w:r w:rsidRPr="00561A55">
        <w:t>mapedit.ini</w:t>
      </w:r>
      <w:r w:rsidRPr="00561A55">
        <w:t>是其配置文件。</w:t>
      </w:r>
    </w:p>
    <w:p w:rsidR="00561A55" w:rsidRPr="00561A55" w:rsidRDefault="00561A55" w:rsidP="0060708D">
      <w:pPr>
        <w:pStyle w:val="3"/>
        <w:numPr>
          <w:ilvl w:val="0"/>
          <w:numId w:val="8"/>
        </w:numPr>
        <w:spacing w:before="0" w:after="0"/>
      </w:pPr>
      <w:r w:rsidRPr="00561A55">
        <w:t xml:space="preserve">/ </w:t>
      </w:r>
      <w:r w:rsidRPr="00561A55">
        <w:t>根目录</w:t>
      </w:r>
    </w:p>
    <w:p w:rsidR="00F92758" w:rsidRDefault="00561A55" w:rsidP="00561A55">
      <w:pPr>
        <w:pStyle w:val="a3"/>
        <w:numPr>
          <w:ilvl w:val="0"/>
          <w:numId w:val="16"/>
        </w:numPr>
        <w:ind w:firstLineChars="0"/>
      </w:pPr>
      <w:r w:rsidRPr="00561A55">
        <w:t>该目录下的</w:t>
      </w:r>
      <w:r w:rsidRPr="00561A55">
        <w:t>test</w:t>
      </w:r>
      <w:r w:rsidRPr="00561A55">
        <w:t>目录为测试</w:t>
      </w:r>
      <w:r w:rsidRPr="00561A55">
        <w:t>socket</w:t>
      </w:r>
      <w:r w:rsidRPr="00561A55">
        <w:t>连接代码，将来可用于游戏联机对战，当前未完成。</w:t>
      </w:r>
    </w:p>
    <w:p w:rsidR="00F92758" w:rsidRDefault="00561A55" w:rsidP="00561A55">
      <w:pPr>
        <w:pStyle w:val="a3"/>
        <w:numPr>
          <w:ilvl w:val="0"/>
          <w:numId w:val="16"/>
        </w:numPr>
        <w:ind w:firstLineChars="0"/>
      </w:pPr>
      <w:r w:rsidRPr="00561A55">
        <w:t>该目录下的</w:t>
      </w:r>
      <w:r w:rsidRPr="00561A55">
        <w:t>wordsummary.py</w:t>
      </w:r>
      <w:r w:rsidRPr="00561A55">
        <w:t>用于统计项目规模大小。</w:t>
      </w:r>
    </w:p>
    <w:p w:rsidR="00561A55" w:rsidRPr="00561A55" w:rsidRDefault="00561A55" w:rsidP="00561A55">
      <w:pPr>
        <w:pStyle w:val="a3"/>
        <w:numPr>
          <w:ilvl w:val="0"/>
          <w:numId w:val="16"/>
        </w:numPr>
        <w:ind w:firstLineChars="0"/>
      </w:pPr>
      <w:r w:rsidRPr="00561A55">
        <w:t>该目录下的</w:t>
      </w:r>
      <w:r w:rsidRPr="00561A55">
        <w:t>README.md</w:t>
      </w:r>
      <w:r w:rsidRPr="00561A55">
        <w:t>是引导用的</w:t>
      </w:r>
      <w:r w:rsidRPr="00561A55">
        <w:t>markdown</w:t>
      </w:r>
      <w:r w:rsidRPr="00561A55">
        <w:t>标记文档，用于指引用户运行程序。</w:t>
      </w:r>
    </w:p>
    <w:p w:rsidR="00561A55" w:rsidRPr="00561A55" w:rsidRDefault="00561A55" w:rsidP="00E01A21">
      <w:pPr>
        <w:pStyle w:val="2"/>
        <w:spacing w:after="0"/>
      </w:pPr>
      <w:r w:rsidRPr="00561A55">
        <w:t>三、运行原理和流程</w:t>
      </w:r>
    </w:p>
    <w:p w:rsidR="0094408B" w:rsidRPr="0094408B" w:rsidRDefault="0094408B" w:rsidP="0060708D">
      <w:pPr>
        <w:pStyle w:val="3"/>
        <w:spacing w:before="0" w:after="0"/>
      </w:pPr>
      <w:r>
        <w:t xml:space="preserve">1. </w:t>
      </w:r>
      <w:proofErr w:type="gramStart"/>
      <w:r w:rsidR="00561A55" w:rsidRPr="00561A55">
        <w:t>main()</w:t>
      </w:r>
      <w:proofErr w:type="gramEnd"/>
    </w:p>
    <w:p w:rsidR="00626858" w:rsidRDefault="00626858" w:rsidP="00561A55">
      <w:r>
        <w:rPr>
          <w:rFonts w:hint="eastAsia"/>
        </w:rPr>
        <w:t xml:space="preserve">1. </w:t>
      </w:r>
      <w:r w:rsidR="00561A55" w:rsidRPr="00561A55">
        <w:t>利用</w:t>
      </w:r>
      <w:proofErr w:type="spellStart"/>
      <w:r w:rsidR="00561A55" w:rsidRPr="00561A55">
        <w:t>GameMap</w:t>
      </w:r>
      <w:proofErr w:type="spellEnd"/>
      <w:r w:rsidR="00561A55" w:rsidRPr="00561A55">
        <w:t>类创建地图</w:t>
      </w:r>
      <w:r w:rsidR="00561A55" w:rsidRPr="00561A55">
        <w:t>(</w:t>
      </w:r>
      <w:r w:rsidR="00561A55" w:rsidRPr="00561A55">
        <w:t>用代码创建或者从文件中载入，</w:t>
      </w:r>
      <w:proofErr w:type="spellStart"/>
      <w:r w:rsidR="00561A55" w:rsidRPr="00561A55">
        <w:t>src</w:t>
      </w:r>
      <w:proofErr w:type="spellEnd"/>
      <w:r w:rsidR="00561A55" w:rsidRPr="00561A55">
        <w:t>目录的</w:t>
      </w:r>
      <w:proofErr w:type="spellStart"/>
      <w:r w:rsidR="00561A55" w:rsidRPr="00561A55">
        <w:t>test.cwmap</w:t>
      </w:r>
      <w:proofErr w:type="spellEnd"/>
      <w:r w:rsidR="00561A55" w:rsidRPr="00561A55">
        <w:t>是一个样例</w:t>
      </w:r>
      <w:r w:rsidR="00561A55" w:rsidRPr="00561A55">
        <w:t>)</w:t>
      </w:r>
    </w:p>
    <w:p w:rsidR="00561A55" w:rsidRPr="00561A55" w:rsidRDefault="00626858" w:rsidP="00561A55">
      <w:r>
        <w:t xml:space="preserve">2. </w:t>
      </w:r>
      <w:r w:rsidR="00561A55" w:rsidRPr="00561A55">
        <w:t>用该地图创建一个</w:t>
      </w:r>
      <w:proofErr w:type="spellStart"/>
      <w:r w:rsidR="00561A55" w:rsidRPr="00561A55">
        <w:t>CircleWar</w:t>
      </w:r>
      <w:proofErr w:type="spellEnd"/>
      <w:r w:rsidR="00561A55" w:rsidRPr="00561A55">
        <w:t>游戏实例，其中</w:t>
      </w:r>
      <w:proofErr w:type="spellStart"/>
      <w:r w:rsidR="00561A55" w:rsidRPr="00561A55">
        <w:t>CircleWar</w:t>
      </w:r>
      <w:proofErr w:type="spellEnd"/>
      <w:r w:rsidR="00561A55" w:rsidRPr="00561A55">
        <w:t>初始化的</w:t>
      </w:r>
      <w:proofErr w:type="spellStart"/>
      <w:r w:rsidR="00561A55" w:rsidRPr="00561A55">
        <w:t>w,h</w:t>
      </w:r>
      <w:proofErr w:type="spellEnd"/>
      <w:r w:rsidR="00561A55" w:rsidRPr="00561A55">
        <w:t>参数为窗口宽高</w:t>
      </w:r>
      <w:r w:rsidR="00561A55" w:rsidRPr="00561A55">
        <w:t>(</w:t>
      </w:r>
      <w:r w:rsidR="00561A55" w:rsidRPr="00561A55">
        <w:t>摄像机范围</w:t>
      </w:r>
      <w:r w:rsidR="00561A55" w:rsidRPr="00561A55">
        <w:t>)</w:t>
      </w:r>
      <w:r w:rsidR="00561A55" w:rsidRPr="00561A55">
        <w:t>。</w:t>
      </w:r>
    </w:p>
    <w:p w:rsidR="00561A55" w:rsidRPr="00561A55" w:rsidRDefault="00626858" w:rsidP="00561A55">
      <w:r>
        <w:rPr>
          <w:rFonts w:hint="eastAsia"/>
        </w:rPr>
        <w:t xml:space="preserve">3. </w:t>
      </w:r>
      <w:r w:rsidR="00561A55" w:rsidRPr="00561A55">
        <w:t>创建玩家</w:t>
      </w:r>
      <w:r w:rsidR="00561A55" w:rsidRPr="00561A55">
        <w:t>(Human</w:t>
      </w:r>
      <w:r w:rsidR="00561A55" w:rsidRPr="00561A55">
        <w:t>类</w:t>
      </w:r>
      <w:r w:rsidR="00561A55" w:rsidRPr="00561A55">
        <w:t>)</w:t>
      </w:r>
      <w:r w:rsidR="00561A55" w:rsidRPr="00561A55">
        <w:t>并设定组别</w:t>
      </w:r>
      <w:r w:rsidR="00561A55" w:rsidRPr="00561A55">
        <w:t>(Team)</w:t>
      </w:r>
      <w:r w:rsidR="00561A55" w:rsidRPr="00561A55">
        <w:t>和装备</w:t>
      </w:r>
      <w:r w:rsidR="00561A55" w:rsidRPr="00561A55">
        <w:t>(Armor</w:t>
      </w:r>
      <w:r w:rsidR="00561A55" w:rsidRPr="00561A55">
        <w:t>和</w:t>
      </w:r>
      <w:r w:rsidR="00561A55" w:rsidRPr="00561A55">
        <w:t>Weapon)</w:t>
      </w:r>
      <w:r w:rsidR="00561A55" w:rsidRPr="00561A55">
        <w:t>，然后通过</w:t>
      </w:r>
      <w:proofErr w:type="spellStart"/>
      <w:r w:rsidR="00561A55" w:rsidRPr="00561A55">
        <w:t>CircleWar</w:t>
      </w:r>
      <w:proofErr w:type="spellEnd"/>
      <w:r w:rsidR="00561A55" w:rsidRPr="00561A55">
        <w:t>的</w:t>
      </w:r>
      <w:proofErr w:type="spellStart"/>
      <w:r w:rsidR="00561A55" w:rsidRPr="00561A55">
        <w:t>addPlayer</w:t>
      </w:r>
      <w:proofErr w:type="spellEnd"/>
      <w:r w:rsidR="00561A55" w:rsidRPr="00561A55">
        <w:t>方法把玩家对象、控制器</w:t>
      </w:r>
      <w:r w:rsidR="00561A55" w:rsidRPr="00561A55">
        <w:t>(</w:t>
      </w:r>
      <w:r w:rsidR="00561A55" w:rsidRPr="00561A55">
        <w:t>一个</w:t>
      </w:r>
      <w:r w:rsidR="00561A55" w:rsidRPr="00561A55">
        <w:t>Controller</w:t>
      </w:r>
      <w:r w:rsidR="00561A55" w:rsidRPr="00561A55">
        <w:t>对象，可以是获取用户输入的</w:t>
      </w:r>
      <w:proofErr w:type="spellStart"/>
      <w:r w:rsidR="00561A55" w:rsidRPr="00561A55">
        <w:t>KeyBoardAndMouse</w:t>
      </w:r>
      <w:proofErr w:type="spellEnd"/>
      <w:r w:rsidR="00561A55" w:rsidRPr="00561A55">
        <w:t>对象，也可以是</w:t>
      </w:r>
      <w:r w:rsidR="00561A55" w:rsidRPr="00561A55">
        <w:t>AI</w:t>
      </w:r>
      <w:r w:rsidR="00561A55" w:rsidRPr="00561A55">
        <w:t>对象</w:t>
      </w:r>
      <w:r w:rsidR="00561A55" w:rsidRPr="00561A55">
        <w:t>)</w:t>
      </w:r>
      <w:r w:rsidR="00561A55" w:rsidRPr="00561A55">
        <w:t>、出生点位</w:t>
      </w:r>
      <w:r w:rsidR="00561A55" w:rsidRPr="00561A55">
        <w:t>(</w:t>
      </w:r>
      <w:r w:rsidR="00561A55" w:rsidRPr="00561A55">
        <w:t>在地图中设置</w:t>
      </w:r>
      <w:r w:rsidR="00561A55" w:rsidRPr="00561A55">
        <w:t>)</w:t>
      </w:r>
      <w:r w:rsidR="00561A55" w:rsidRPr="00561A55">
        <w:t>关联起来。</w:t>
      </w:r>
    </w:p>
    <w:p w:rsidR="00561A55" w:rsidRPr="00561A55" w:rsidRDefault="00626858" w:rsidP="00561A55">
      <w:r>
        <w:rPr>
          <w:rFonts w:hint="eastAsia"/>
        </w:rPr>
        <w:t xml:space="preserve">4. </w:t>
      </w:r>
      <w:r w:rsidR="00561A55" w:rsidRPr="00561A55">
        <w:t>最后调用</w:t>
      </w:r>
      <w:proofErr w:type="spellStart"/>
      <w:r w:rsidR="00561A55" w:rsidRPr="00561A55">
        <w:t>CircleWar</w:t>
      </w:r>
      <w:proofErr w:type="spellEnd"/>
      <w:r w:rsidR="00561A55" w:rsidRPr="00561A55">
        <w:t>对象的</w:t>
      </w:r>
      <w:r w:rsidR="00561A55" w:rsidRPr="00561A55">
        <w:t>start</w:t>
      </w:r>
      <w:r w:rsidR="00561A55" w:rsidRPr="00561A55">
        <w:t>函数，同时把一个玩家作为参数，使得相机锁定在该玩家上，展示跟随视角。</w:t>
      </w:r>
    </w:p>
    <w:p w:rsidR="00561A55" w:rsidRPr="00561A55" w:rsidRDefault="00561A55" w:rsidP="0060708D">
      <w:pPr>
        <w:pStyle w:val="3"/>
        <w:spacing w:before="0" w:after="0"/>
      </w:pPr>
      <w:r w:rsidRPr="00561A55">
        <w:t xml:space="preserve">2. </w:t>
      </w:r>
      <w:proofErr w:type="spellStart"/>
      <w:proofErr w:type="gramStart"/>
      <w:r w:rsidRPr="00561A55">
        <w:t>game.start</w:t>
      </w:r>
      <w:proofErr w:type="spellEnd"/>
      <w:r w:rsidRPr="00561A55">
        <w:t>(</w:t>
      </w:r>
      <w:proofErr w:type="spellStart"/>
      <w:proofErr w:type="gramEnd"/>
      <w:r w:rsidRPr="00561A55">
        <w:t>lockPlayer</w:t>
      </w:r>
      <w:proofErr w:type="spellEnd"/>
      <w:r w:rsidRPr="00561A55">
        <w:t>)</w:t>
      </w:r>
    </w:p>
    <w:p w:rsidR="00561A55" w:rsidRPr="00561A55" w:rsidRDefault="00961369" w:rsidP="00561A55">
      <w:r>
        <w:rPr>
          <w:rFonts w:hint="eastAsia"/>
        </w:rPr>
        <w:t xml:space="preserve">1. </w:t>
      </w:r>
      <w:r w:rsidR="00561A55" w:rsidRPr="00561A55">
        <w:t>从地图中提取出障碍物信息，初始化一个障碍物对象的列表</w:t>
      </w:r>
      <w:r w:rsidR="00561A55" w:rsidRPr="00561A55">
        <w:t>(_obstacle)</w:t>
      </w:r>
      <w:r w:rsidR="00561A55" w:rsidRPr="00561A55">
        <w:t>，初始化一个炸弹对象的空列表</w:t>
      </w:r>
      <w:r w:rsidR="00561A55" w:rsidRPr="00561A55">
        <w:t>(_bomb)</w:t>
      </w:r>
      <w:r w:rsidR="00561A55" w:rsidRPr="00561A55">
        <w:t>。</w:t>
      </w:r>
    </w:p>
    <w:p w:rsidR="00561A55" w:rsidRPr="00561A55" w:rsidRDefault="00961369" w:rsidP="00561A55">
      <w:r>
        <w:rPr>
          <w:rFonts w:hint="eastAsia"/>
        </w:rPr>
        <w:t xml:space="preserve">2. </w:t>
      </w:r>
      <w:r w:rsidR="00561A55" w:rsidRPr="00561A55">
        <w:t>启动相机，并把障碍物、炸弹、玩家对象都与相机绑定</w:t>
      </w:r>
      <w:r w:rsidR="00561A55" w:rsidRPr="00561A55">
        <w:t>(Camera</w:t>
      </w:r>
      <w:r w:rsidR="00561A55" w:rsidRPr="00561A55">
        <w:t>对象的</w:t>
      </w:r>
      <w:proofErr w:type="spellStart"/>
      <w:r w:rsidR="00561A55" w:rsidRPr="00561A55">
        <w:t>bindObject</w:t>
      </w:r>
      <w:proofErr w:type="spellEnd"/>
      <w:r w:rsidR="00561A55" w:rsidRPr="00561A55">
        <w:t>方法</w:t>
      </w:r>
      <w:r w:rsidR="00561A55" w:rsidRPr="00561A55">
        <w:t>)</w:t>
      </w:r>
      <w:r w:rsidR="00561A55" w:rsidRPr="00561A55">
        <w:t>，并将相机锁定到指定玩家</w:t>
      </w:r>
      <w:r w:rsidR="00561A55" w:rsidRPr="00561A55">
        <w:t>(Camera</w:t>
      </w:r>
      <w:r w:rsidR="00561A55" w:rsidRPr="00561A55">
        <w:t>对象的</w:t>
      </w:r>
      <w:proofErr w:type="spellStart"/>
      <w:r w:rsidR="00561A55" w:rsidRPr="00561A55">
        <w:t>lockObject</w:t>
      </w:r>
      <w:proofErr w:type="spellEnd"/>
      <w:r w:rsidR="00561A55" w:rsidRPr="00561A55">
        <w:t>方法</w:t>
      </w:r>
      <w:r w:rsidR="00561A55" w:rsidRPr="00561A55">
        <w:t>)</w:t>
      </w:r>
      <w:r w:rsidR="00561A55" w:rsidRPr="00561A55">
        <w:t>。</w:t>
      </w:r>
    </w:p>
    <w:p w:rsidR="00561A55" w:rsidRPr="00561A55" w:rsidRDefault="00961369" w:rsidP="00561A55">
      <w:r>
        <w:rPr>
          <w:rFonts w:hint="eastAsia"/>
        </w:rPr>
        <w:t xml:space="preserve">3. </w:t>
      </w:r>
      <w:r w:rsidR="00561A55" w:rsidRPr="00561A55">
        <w:t>启动所有玩家的控制器对象</w:t>
      </w:r>
      <w:r w:rsidR="00561A55" w:rsidRPr="00561A55">
        <w:t>(Controller</w:t>
      </w:r>
      <w:r w:rsidR="00561A55" w:rsidRPr="00561A55">
        <w:t>对象的</w:t>
      </w:r>
      <w:r w:rsidR="00561A55" w:rsidRPr="00561A55">
        <w:t>start</w:t>
      </w:r>
      <w:r w:rsidR="00561A55" w:rsidRPr="00561A55">
        <w:t>方法</w:t>
      </w:r>
      <w:r w:rsidR="00561A55" w:rsidRPr="00561A55">
        <w:t>)</w:t>
      </w:r>
    </w:p>
    <w:p w:rsidR="00561A55" w:rsidRPr="00561A55" w:rsidRDefault="00961369" w:rsidP="00561A55">
      <w:r>
        <w:rPr>
          <w:rFonts w:hint="eastAsia"/>
        </w:rPr>
        <w:t xml:space="preserve">4. </w:t>
      </w:r>
      <w:r w:rsidR="00561A55" w:rsidRPr="00561A55">
        <w:t>启动两个计时器</w:t>
      </w:r>
      <w:r w:rsidR="00561A55" w:rsidRPr="00561A55">
        <w:t>(Timer)</w:t>
      </w:r>
      <w:r w:rsidR="00561A55" w:rsidRPr="00561A55">
        <w:t>，分别用于处理每秒的事情，和处理每帧的事情。</w:t>
      </w:r>
    </w:p>
    <w:p w:rsidR="00561A55" w:rsidRPr="00561A55" w:rsidRDefault="00961369" w:rsidP="00561A55">
      <w:r>
        <w:rPr>
          <w:rFonts w:hint="eastAsia"/>
        </w:rPr>
        <w:t xml:space="preserve">5. </w:t>
      </w:r>
      <w:r w:rsidR="00561A55" w:rsidRPr="00561A55">
        <w:t>进入主循环</w:t>
      </w:r>
      <w:r w:rsidR="00561A55" w:rsidRPr="00561A55">
        <w:t>(</w:t>
      </w:r>
      <w:r w:rsidR="00561A55" w:rsidRPr="00561A55">
        <w:t>终止条件是</w:t>
      </w:r>
      <w:proofErr w:type="spellStart"/>
      <w:r w:rsidR="00561A55" w:rsidRPr="00561A55">
        <w:t>isGameover</w:t>
      </w:r>
      <w:proofErr w:type="spellEnd"/>
      <w:r w:rsidR="00561A55" w:rsidRPr="00561A55">
        <w:t>())</w:t>
      </w:r>
      <w:r w:rsidR="00561A55" w:rsidRPr="00561A55">
        <w:t>。利用计时器，在每一秒钟统计</w:t>
      </w:r>
      <w:r w:rsidR="00561A55" w:rsidRPr="00561A55">
        <w:t>FPS</w:t>
      </w:r>
      <w:r w:rsidR="00561A55" w:rsidRPr="00561A55">
        <w:t>；每一帧调用</w:t>
      </w:r>
      <w:r w:rsidR="00561A55" w:rsidRPr="00561A55">
        <w:t>_</w:t>
      </w:r>
      <w:proofErr w:type="spellStart"/>
      <w:r w:rsidR="00561A55" w:rsidRPr="00561A55">
        <w:t>doEveryFrame</w:t>
      </w:r>
      <w:proofErr w:type="spellEnd"/>
    </w:p>
    <w:p w:rsidR="00561A55" w:rsidRPr="00561A55" w:rsidRDefault="00561A55" w:rsidP="0060708D">
      <w:pPr>
        <w:pStyle w:val="3"/>
        <w:spacing w:before="0" w:after="0"/>
      </w:pPr>
      <w:r w:rsidRPr="00561A55">
        <w:t>3. game._</w:t>
      </w:r>
      <w:proofErr w:type="spellStart"/>
      <w:proofErr w:type="gramStart"/>
      <w:r w:rsidRPr="00561A55">
        <w:t>doEveryFrame</w:t>
      </w:r>
      <w:proofErr w:type="spellEnd"/>
      <w:r w:rsidRPr="00561A55">
        <w:t>()</w:t>
      </w:r>
      <w:proofErr w:type="gramEnd"/>
    </w:p>
    <w:p w:rsidR="00561A55" w:rsidRPr="00561A55" w:rsidRDefault="007D2A7B" w:rsidP="00561A55">
      <w:r>
        <w:rPr>
          <w:rFonts w:hint="eastAsia"/>
        </w:rPr>
        <w:t xml:space="preserve">1. </w:t>
      </w:r>
      <w:r w:rsidR="00561A55" w:rsidRPr="00561A55">
        <w:t>先是移动玩家。对于每个玩家，第一步通过对应的控制器获取用户或者</w:t>
      </w:r>
      <w:r w:rsidR="00561A55" w:rsidRPr="00561A55">
        <w:t>AI</w:t>
      </w:r>
      <w:r w:rsidR="00561A55" w:rsidRPr="00561A55">
        <w:t>程序的输入，设置武器方向、移动玩家、设置射击状态、必要时生成炸弹；第二步进行出界判定，若超出地图边界则设置玩家位置</w:t>
      </w:r>
      <w:r w:rsidR="00561A55" w:rsidRPr="00561A55">
        <w:t>(Human</w:t>
      </w:r>
      <w:r w:rsidR="00561A55" w:rsidRPr="00561A55">
        <w:t>对象的</w:t>
      </w:r>
      <w:r w:rsidR="00561A55" w:rsidRPr="00561A55">
        <w:t>move</w:t>
      </w:r>
      <w:r w:rsidR="00561A55" w:rsidRPr="00561A55">
        <w:t>方法</w:t>
      </w:r>
      <w:r w:rsidR="00561A55" w:rsidRPr="00561A55">
        <w:t>)</w:t>
      </w:r>
      <w:r w:rsidR="00561A55" w:rsidRPr="00561A55">
        <w:t>，使其回到界内；第三步进行障碍物碰撞设定，若与</w:t>
      </w:r>
      <w:r w:rsidR="00561A55" w:rsidRPr="00561A55">
        <w:t>Obstacle</w:t>
      </w:r>
      <w:r w:rsidR="00561A55" w:rsidRPr="00561A55">
        <w:t>对象相交，则重新设置玩家位置，使其离开障碍物</w:t>
      </w:r>
      <w:r w:rsidR="00561A55" w:rsidRPr="00561A55">
        <w:t>(</w:t>
      </w:r>
      <w:r w:rsidR="00561A55" w:rsidRPr="00561A55">
        <w:t>通过</w:t>
      </w:r>
      <w:r w:rsidR="00561A55" w:rsidRPr="00561A55">
        <w:t>Obstacle</w:t>
      </w:r>
      <w:r w:rsidR="00561A55" w:rsidRPr="00561A55">
        <w:t>对</w:t>
      </w:r>
      <w:r w:rsidR="00561A55" w:rsidRPr="00561A55">
        <w:lastRenderedPageBreak/>
        <w:t>象的</w:t>
      </w:r>
      <w:proofErr w:type="spellStart"/>
      <w:r w:rsidR="00561A55" w:rsidRPr="00561A55">
        <w:t>pushAway</w:t>
      </w:r>
      <w:proofErr w:type="spellEnd"/>
      <w:r w:rsidR="00561A55" w:rsidRPr="00561A55">
        <w:t>方法和</w:t>
      </w:r>
      <w:r w:rsidR="00561A55" w:rsidRPr="00561A55">
        <w:t>Human</w:t>
      </w:r>
      <w:r w:rsidR="00561A55" w:rsidRPr="00561A55">
        <w:t>对象的</w:t>
      </w:r>
      <w:r w:rsidR="00561A55" w:rsidRPr="00561A55">
        <w:t>move</w:t>
      </w:r>
      <w:r w:rsidR="00561A55" w:rsidRPr="00561A55">
        <w:t>方法</w:t>
      </w:r>
      <w:r w:rsidR="00561A55" w:rsidRPr="00561A55">
        <w:t>)</w:t>
      </w:r>
      <w:r w:rsidR="00561A55" w:rsidRPr="00561A55">
        <w:t>。</w:t>
      </w:r>
    </w:p>
    <w:p w:rsidR="00561A55" w:rsidRPr="00561A55" w:rsidRDefault="007D2A7B" w:rsidP="00561A55">
      <w:r>
        <w:rPr>
          <w:rFonts w:hint="eastAsia"/>
        </w:rPr>
        <w:t xml:space="preserve">2. </w:t>
      </w:r>
      <w:r w:rsidR="00561A55" w:rsidRPr="00561A55">
        <w:t>再是移动炸弹。对于每个炸弹，设置一个标记</w:t>
      </w:r>
      <w:r w:rsidR="00561A55" w:rsidRPr="00561A55">
        <w:t>mark</w:t>
      </w:r>
      <w:r w:rsidR="00561A55" w:rsidRPr="00561A55">
        <w:t>，当它飞过预定的飞行距离</w:t>
      </w:r>
      <w:r w:rsidR="00561A55" w:rsidRPr="00561A55">
        <w:t>(</w:t>
      </w:r>
      <w:r w:rsidR="00561A55" w:rsidRPr="00561A55">
        <w:t>初始化给定的</w:t>
      </w:r>
      <w:r w:rsidR="00561A55" w:rsidRPr="00561A55">
        <w:t>dis)</w:t>
      </w:r>
      <w:r w:rsidR="00561A55" w:rsidRPr="00561A55">
        <w:t>时，或者当与障碍物碰撞时</w:t>
      </w:r>
      <w:r w:rsidR="00561A55" w:rsidRPr="00561A55">
        <w:t>(</w:t>
      </w:r>
      <w:r w:rsidR="00561A55" w:rsidRPr="00561A55">
        <w:t>利用</w:t>
      </w:r>
      <w:r w:rsidR="00561A55" w:rsidRPr="00561A55">
        <w:t>_obstacle</w:t>
      </w:r>
      <w:r w:rsidR="00561A55" w:rsidRPr="00561A55">
        <w:t>列表</w:t>
      </w:r>
      <w:r w:rsidR="00561A55" w:rsidRPr="00561A55">
        <w:t>)</w:t>
      </w:r>
      <w:r w:rsidR="00561A55" w:rsidRPr="00561A55">
        <w:t>，或者当超出地图边界时，或者与玩家碰撞时</w:t>
      </w:r>
      <w:r w:rsidR="00561A55" w:rsidRPr="00561A55">
        <w:t>(</w:t>
      </w:r>
      <w:r w:rsidR="00561A55" w:rsidRPr="00561A55">
        <w:t>利用</w:t>
      </w:r>
      <w:proofErr w:type="spellStart"/>
      <w:r w:rsidR="00561A55" w:rsidRPr="00561A55">
        <w:t>CircleWar</w:t>
      </w:r>
      <w:proofErr w:type="spellEnd"/>
      <w:r w:rsidR="00561A55" w:rsidRPr="00561A55">
        <w:t>对象维护的一个</w:t>
      </w:r>
      <w:r w:rsidR="00561A55" w:rsidRPr="00561A55">
        <w:t>_human</w:t>
      </w:r>
      <w:r w:rsidR="00561A55" w:rsidRPr="00561A55">
        <w:t>列表</w:t>
      </w:r>
      <w:r w:rsidR="00561A55" w:rsidRPr="00561A55">
        <w:t>)</w:t>
      </w:r>
      <w:r w:rsidR="00561A55" w:rsidRPr="00561A55">
        <w:t>，把</w:t>
      </w:r>
      <w:r w:rsidR="00561A55" w:rsidRPr="00561A55">
        <w:t>mark</w:t>
      </w:r>
      <w:r w:rsidR="00561A55" w:rsidRPr="00561A55">
        <w:t>记为</w:t>
      </w:r>
      <w:r w:rsidR="00561A55" w:rsidRPr="00561A55">
        <w:t>True</w:t>
      </w:r>
      <w:r w:rsidR="00561A55" w:rsidRPr="00561A55">
        <w:t>，此时需要把它从游戏中删除</w:t>
      </w:r>
      <w:r w:rsidR="00561A55" w:rsidRPr="00561A55">
        <w:t>(</w:t>
      </w:r>
      <w:r w:rsidR="00561A55" w:rsidRPr="00561A55">
        <w:t>先加入到临时的</w:t>
      </w:r>
      <w:proofErr w:type="spellStart"/>
      <w:r w:rsidR="00561A55" w:rsidRPr="00561A55">
        <w:t>delbomblist</w:t>
      </w:r>
      <w:proofErr w:type="spellEnd"/>
      <w:r w:rsidR="00561A55" w:rsidRPr="00561A55">
        <w:t>列表中，最后一起删除</w:t>
      </w:r>
      <w:r w:rsidR="00561A55" w:rsidRPr="00561A55">
        <w:t>)</w:t>
      </w:r>
      <w:r w:rsidR="00561A55" w:rsidRPr="00561A55">
        <w:t>。其中当炸弹与玩家碰撞时，计算伤害</w:t>
      </w:r>
      <w:r w:rsidR="00561A55" w:rsidRPr="00561A55">
        <w:t>(Human</w:t>
      </w:r>
      <w:r w:rsidR="00561A55" w:rsidRPr="00561A55">
        <w:t>对象的</w:t>
      </w:r>
      <w:proofErr w:type="spellStart"/>
      <w:r w:rsidR="00561A55" w:rsidRPr="00561A55">
        <w:t>hurtBy</w:t>
      </w:r>
      <w:proofErr w:type="spellEnd"/>
      <w:r w:rsidR="00561A55" w:rsidRPr="00561A55">
        <w:t>方法</w:t>
      </w:r>
      <w:r w:rsidR="00561A55" w:rsidRPr="00561A55">
        <w:t>)</w:t>
      </w:r>
      <w:r w:rsidR="00561A55" w:rsidRPr="00561A55">
        <w:t>。</w:t>
      </w:r>
    </w:p>
    <w:p w:rsidR="00561A55" w:rsidRPr="00561A55" w:rsidRDefault="00561A55" w:rsidP="00561A55">
      <w:r w:rsidRPr="00561A55">
        <w:t>最后调用相机的</w:t>
      </w:r>
      <w:r w:rsidRPr="00561A55">
        <w:t>refresh</w:t>
      </w:r>
      <w:r w:rsidRPr="00561A55">
        <w:t>方法，刷新画面。</w:t>
      </w:r>
    </w:p>
    <w:p w:rsidR="00561A55" w:rsidRPr="00561A55" w:rsidRDefault="00561A55" w:rsidP="0060708D">
      <w:pPr>
        <w:pStyle w:val="3"/>
        <w:spacing w:before="0" w:after="0"/>
      </w:pPr>
      <w:r w:rsidRPr="00561A55">
        <w:t xml:space="preserve">4. </w:t>
      </w:r>
      <w:proofErr w:type="spellStart"/>
      <w:proofErr w:type="gramStart"/>
      <w:r w:rsidRPr="00561A55">
        <w:t>camera.refresh</w:t>
      </w:r>
      <w:proofErr w:type="spellEnd"/>
      <w:r w:rsidRPr="00561A55">
        <w:t>()</w:t>
      </w:r>
      <w:proofErr w:type="gramEnd"/>
    </w:p>
    <w:p w:rsidR="00561A55" w:rsidRPr="00561A55" w:rsidRDefault="00B36123" w:rsidP="00561A55">
      <w:r>
        <w:rPr>
          <w:rFonts w:hint="eastAsia"/>
        </w:rPr>
        <w:t xml:space="preserve">1. </w:t>
      </w:r>
      <w:r w:rsidR="00561A55" w:rsidRPr="00561A55">
        <w:t>如果锁定了一个物体，则计算相机的位置，使物体始终处在相机长宽的</w:t>
      </w:r>
      <w:r w:rsidR="00561A55" w:rsidRPr="00561A55">
        <w:t>1/3~2/3</w:t>
      </w:r>
      <w:r w:rsidR="00561A55" w:rsidRPr="00561A55">
        <w:t>范围内。</w:t>
      </w:r>
    </w:p>
    <w:p w:rsidR="00561A55" w:rsidRPr="00561A55" w:rsidRDefault="00B36123" w:rsidP="00561A55">
      <w:r>
        <w:rPr>
          <w:rFonts w:hint="eastAsia"/>
        </w:rPr>
        <w:t xml:space="preserve">2. </w:t>
      </w:r>
      <w:r w:rsidR="00561A55" w:rsidRPr="00561A55">
        <w:t>对于绑定的每个物体，先同步每个物体的图像与实际位置</w:t>
      </w:r>
      <w:r w:rsidR="00561A55" w:rsidRPr="00561A55">
        <w:t>(Graph</w:t>
      </w:r>
      <w:r w:rsidR="00561A55" w:rsidRPr="00561A55">
        <w:t>对象的</w:t>
      </w:r>
      <w:r w:rsidR="00561A55" w:rsidRPr="00561A55">
        <w:t>adjust</w:t>
      </w:r>
      <w:r w:rsidR="00561A55" w:rsidRPr="00561A55">
        <w:t>方法</w:t>
      </w:r>
      <w:r w:rsidR="00561A55" w:rsidRPr="00561A55">
        <w:t>)</w:t>
      </w:r>
      <w:r w:rsidR="00561A55" w:rsidRPr="00561A55">
        <w:t>，如果一个物体出现在相机中</w:t>
      </w:r>
      <w:r w:rsidR="00561A55" w:rsidRPr="00561A55">
        <w:t>(Camera</w:t>
      </w:r>
      <w:r w:rsidR="00561A55" w:rsidRPr="00561A55">
        <w:t>对象的</w:t>
      </w:r>
      <w:r w:rsidR="00561A55" w:rsidRPr="00561A55">
        <w:t>catch</w:t>
      </w:r>
      <w:r w:rsidR="00561A55" w:rsidRPr="00561A55">
        <w:t>方法</w:t>
      </w:r>
      <w:r w:rsidR="00561A55" w:rsidRPr="00561A55">
        <w:t>)</w:t>
      </w:r>
      <w:r w:rsidR="00561A55" w:rsidRPr="00561A55">
        <w:t>，则刷新该物品的图像。</w:t>
      </w:r>
    </w:p>
    <w:p w:rsidR="00561A55" w:rsidRPr="00561A55" w:rsidRDefault="00561A55" w:rsidP="00E01A21">
      <w:pPr>
        <w:pStyle w:val="2"/>
        <w:spacing w:after="0"/>
      </w:pPr>
      <w:r w:rsidRPr="00561A55">
        <w:t>四、技术领域</w:t>
      </w:r>
    </w:p>
    <w:p w:rsidR="0094408B" w:rsidRPr="0094408B" w:rsidRDefault="00561A55" w:rsidP="0060708D">
      <w:pPr>
        <w:pStyle w:val="3"/>
        <w:numPr>
          <w:ilvl w:val="0"/>
          <w:numId w:val="11"/>
        </w:numPr>
        <w:spacing w:before="0" w:after="0"/>
      </w:pPr>
      <w:r w:rsidRPr="00561A55">
        <w:t>文件操作</w:t>
      </w:r>
    </w:p>
    <w:p w:rsidR="00561A55" w:rsidRPr="00561A55" w:rsidRDefault="00561A55" w:rsidP="00561A55">
      <w:r w:rsidRPr="00561A55">
        <w:t>在</w:t>
      </w:r>
      <w:proofErr w:type="spellStart"/>
      <w:r w:rsidRPr="00561A55">
        <w:t>GameMap</w:t>
      </w:r>
      <w:proofErr w:type="spellEnd"/>
      <w:r w:rsidRPr="00561A55">
        <w:t>类中有</w:t>
      </w:r>
      <w:r w:rsidRPr="00561A55">
        <w:t>save</w:t>
      </w:r>
      <w:r w:rsidRPr="00561A55">
        <w:t>和</w:t>
      </w:r>
      <w:r w:rsidRPr="00561A55">
        <w:t>load</w:t>
      </w:r>
      <w:r w:rsidRPr="00561A55">
        <w:t>方法，可以将游戏地图保存到文件中，以及从文件中读取地图信息。</w:t>
      </w:r>
    </w:p>
    <w:p w:rsidR="0094408B" w:rsidRDefault="00561A55" w:rsidP="0094408B">
      <w:r w:rsidRPr="00561A55">
        <w:t>除游戏外实现了一个</w:t>
      </w:r>
      <w:r w:rsidRPr="00561A55">
        <w:t>wordsummary.py</w:t>
      </w:r>
      <w:r w:rsidRPr="00561A55">
        <w:t>程序，用于统计项目中</w:t>
      </w:r>
      <w:r w:rsidRPr="00561A55">
        <w:t>.</w:t>
      </w:r>
      <w:proofErr w:type="spellStart"/>
      <w:r w:rsidRPr="00561A55">
        <w:t>py</w:t>
      </w:r>
      <w:proofErr w:type="spellEnd"/>
      <w:r w:rsidRPr="00561A55">
        <w:t>和</w:t>
      </w:r>
      <w:r w:rsidRPr="00561A55">
        <w:t>.</w:t>
      </w:r>
      <w:proofErr w:type="spellStart"/>
      <w:r w:rsidRPr="00561A55">
        <w:t>pyw</w:t>
      </w:r>
      <w:proofErr w:type="spellEnd"/>
      <w:r w:rsidRPr="00561A55">
        <w:t>代码的总行数和总字符数，用递归进入文件夹实现深度的探查。</w:t>
      </w:r>
    </w:p>
    <w:p w:rsidR="00561A55" w:rsidRPr="0094408B" w:rsidRDefault="00561A55" w:rsidP="0060708D">
      <w:pPr>
        <w:pStyle w:val="3"/>
        <w:numPr>
          <w:ilvl w:val="0"/>
          <w:numId w:val="11"/>
        </w:numPr>
        <w:spacing w:before="0" w:after="0"/>
      </w:pPr>
      <w:r w:rsidRPr="00561A55">
        <w:t>函数操作</w:t>
      </w:r>
    </w:p>
    <w:p w:rsidR="00561A55" w:rsidRPr="00561A55" w:rsidRDefault="00561A55" w:rsidP="00561A55">
      <w:r w:rsidRPr="00561A55">
        <w:t>有大量的类封装和方法定义，逻辑层次清晰，调用有序。</w:t>
      </w:r>
    </w:p>
    <w:p w:rsidR="00561A55" w:rsidRPr="00561A55" w:rsidRDefault="00561A55" w:rsidP="00561A55">
      <w:r w:rsidRPr="00561A55">
        <w:t>基础组件为了扩展</w:t>
      </w:r>
      <w:r w:rsidRPr="00561A55">
        <w:t>graphics.py</w:t>
      </w:r>
      <w:r w:rsidRPr="00561A55">
        <w:t>模块，直接调用了</w:t>
      </w:r>
      <w:proofErr w:type="spellStart"/>
      <w:r w:rsidRPr="00561A55">
        <w:t>Tkinter</w:t>
      </w:r>
      <w:proofErr w:type="spellEnd"/>
      <w:r w:rsidRPr="00561A55">
        <w:t>的接口和</w:t>
      </w:r>
      <w:proofErr w:type="spellStart"/>
      <w:r w:rsidRPr="00561A55">
        <w:t>os</w:t>
      </w:r>
      <w:proofErr w:type="spellEnd"/>
      <w:r w:rsidRPr="00561A55">
        <w:t>, sys</w:t>
      </w:r>
      <w:r w:rsidRPr="00561A55">
        <w:t>等库</w:t>
      </w:r>
    </w:p>
    <w:p w:rsidR="00561A55" w:rsidRPr="00561A55" w:rsidRDefault="00561A55" w:rsidP="00561A55">
      <w:r w:rsidRPr="00561A55">
        <w:t>大量使用类的继承特性，层次逻辑清晰</w:t>
      </w:r>
    </w:p>
    <w:p w:rsidR="00561A55" w:rsidRPr="00561A55" w:rsidRDefault="00561A55" w:rsidP="0060708D">
      <w:pPr>
        <w:pStyle w:val="3"/>
        <w:numPr>
          <w:ilvl w:val="0"/>
          <w:numId w:val="11"/>
        </w:numPr>
        <w:spacing w:before="0" w:after="0"/>
      </w:pPr>
      <w:r w:rsidRPr="00561A55">
        <w:t>算法实现</w:t>
      </w:r>
    </w:p>
    <w:p w:rsidR="00561A55" w:rsidRPr="00561A55" w:rsidRDefault="00561A55" w:rsidP="00561A55">
      <w:r w:rsidRPr="00561A55">
        <w:t>自行构想、设计和实现了游戏运行算法、碰撞检测和处理算法、图像渲染绘制算法，整个流程比较复杂。</w:t>
      </w:r>
    </w:p>
    <w:p w:rsidR="0094408B" w:rsidRDefault="00561A55" w:rsidP="0094408B">
      <w:r w:rsidRPr="00561A55">
        <w:t>另外各种实现按照通用的方式来写，可拓展性很强，比如以后可以加入多种多样的武器装备，多种多样的玩家属性，还有不同的游戏玩法。</w:t>
      </w:r>
    </w:p>
    <w:p w:rsidR="00561A55" w:rsidRPr="0094408B" w:rsidRDefault="00561A55" w:rsidP="0060708D">
      <w:pPr>
        <w:pStyle w:val="3"/>
        <w:numPr>
          <w:ilvl w:val="0"/>
          <w:numId w:val="11"/>
        </w:numPr>
        <w:spacing w:before="0" w:after="0"/>
      </w:pPr>
      <w:r w:rsidRPr="00561A55">
        <w:t>图形界面</w:t>
      </w:r>
    </w:p>
    <w:p w:rsidR="00561A55" w:rsidRPr="00561A55" w:rsidRDefault="00561A55" w:rsidP="00561A55">
      <w:r w:rsidRPr="00561A55">
        <w:t>由于时间有限，游戏部分完成度不高，因此只有一个简陋的</w:t>
      </w:r>
      <w:r w:rsidRPr="00561A55">
        <w:t>demo</w:t>
      </w:r>
      <w:r w:rsidRPr="00561A55">
        <w:t>，单单就这个</w:t>
      </w:r>
      <w:r w:rsidRPr="00561A55">
        <w:t>demo</w:t>
      </w:r>
      <w:r w:rsidRPr="00561A55">
        <w:t>来讲，绘制的内容有方框和圆形和文字，其中有自定义的显示的样式，除此之外还有一个自行设计和实现的</w:t>
      </w:r>
      <w:r w:rsidRPr="00561A55">
        <w:t>Arc</w:t>
      </w:r>
      <w:r w:rsidRPr="00561A55">
        <w:t>类，用于在</w:t>
      </w:r>
      <w:r w:rsidRPr="00561A55">
        <w:t>graphics.py</w:t>
      </w:r>
      <w:r w:rsidRPr="00561A55">
        <w:t>提供的环境中绘制弧形，</w:t>
      </w:r>
      <w:proofErr w:type="gramStart"/>
      <w:r w:rsidRPr="00561A55">
        <w:t>用于血条的</w:t>
      </w:r>
      <w:proofErr w:type="gramEnd"/>
      <w:r w:rsidRPr="00561A55">
        <w:t>显示。</w:t>
      </w:r>
    </w:p>
    <w:p w:rsidR="00561A55" w:rsidRPr="00561A55" w:rsidRDefault="00561A55" w:rsidP="00561A55">
      <w:r w:rsidRPr="00561A55">
        <w:t>实际上，若给足时间，好好实现游戏部分，可以加入更复杂的游戏界面，特别是开始的选择引导界面，以及额外的地图编辑器程序。</w:t>
      </w:r>
    </w:p>
    <w:p w:rsidR="00561A55" w:rsidRPr="00561A55" w:rsidRDefault="00561A55" w:rsidP="0060708D">
      <w:pPr>
        <w:pStyle w:val="3"/>
        <w:numPr>
          <w:ilvl w:val="0"/>
          <w:numId w:val="11"/>
        </w:numPr>
        <w:spacing w:before="0" w:after="0"/>
      </w:pPr>
      <w:r w:rsidRPr="00561A55">
        <w:t>项目规模</w:t>
      </w:r>
    </w:p>
    <w:p w:rsidR="00561A55" w:rsidRDefault="00561A55" w:rsidP="00561A55">
      <w:r w:rsidRPr="00561A55">
        <w:t>自己的代码总共</w:t>
      </w:r>
      <w:r w:rsidRPr="00561A55">
        <w:t>2360</w:t>
      </w:r>
      <w:r w:rsidRPr="00561A55">
        <w:t>行，除去未使用的代码</w:t>
      </w:r>
      <w:r w:rsidRPr="00561A55">
        <w:t>(mapedit.py)</w:t>
      </w:r>
      <w:r w:rsidRPr="00561A55">
        <w:t>为</w:t>
      </w:r>
      <w:r w:rsidRPr="00561A55">
        <w:t>1</w:t>
      </w:r>
      <w:r w:rsidR="00392978">
        <w:t>874</w:t>
      </w:r>
      <w:r w:rsidRPr="00561A55">
        <w:t>行</w:t>
      </w:r>
      <w:r w:rsidR="000115B9">
        <w:rPr>
          <w:rFonts w:hint="eastAsia"/>
        </w:rPr>
        <w:t>。</w:t>
      </w:r>
    </w:p>
    <w:p w:rsidR="000115B9" w:rsidRPr="000115B9" w:rsidRDefault="000115B9" w:rsidP="00561A55">
      <w:pPr>
        <w:rPr>
          <w:lang w:val="fr-FR"/>
        </w:rPr>
      </w:pPr>
      <w:r>
        <w:rPr>
          <w:rFonts w:hint="eastAsia"/>
          <w:lang w:val="fr-FR"/>
        </w:rPr>
        <w:t>详细信息如下图：</w:t>
      </w:r>
    </w:p>
    <w:p w:rsidR="00561A55" w:rsidRPr="00561A55" w:rsidRDefault="00561A55" w:rsidP="00561A55">
      <w:r w:rsidRPr="00561A55">
        <w:rPr>
          <w:noProof/>
        </w:rPr>
        <w:lastRenderedPageBreak/>
        <w:drawing>
          <wp:inline distT="0" distB="0" distL="0" distR="0">
            <wp:extent cx="5267325" cy="27717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55" w:rsidRPr="00561A55" w:rsidRDefault="00561A55" w:rsidP="0060708D">
      <w:pPr>
        <w:pStyle w:val="3"/>
        <w:numPr>
          <w:ilvl w:val="0"/>
          <w:numId w:val="11"/>
        </w:numPr>
        <w:spacing w:before="0" w:after="0"/>
      </w:pPr>
      <w:r w:rsidRPr="00561A55">
        <w:t>项目逻辑</w:t>
      </w:r>
    </w:p>
    <w:p w:rsidR="00561A55" w:rsidRPr="00561A55" w:rsidRDefault="00561A55" w:rsidP="00561A55">
      <w:r w:rsidRPr="00561A55">
        <w:t>见第三部分运行原理和流程。逻辑复杂程度很高</w:t>
      </w:r>
    </w:p>
    <w:p w:rsidR="00561A55" w:rsidRPr="00561A55" w:rsidRDefault="00561A55" w:rsidP="0060708D">
      <w:pPr>
        <w:pStyle w:val="3"/>
        <w:numPr>
          <w:ilvl w:val="0"/>
          <w:numId w:val="11"/>
        </w:numPr>
        <w:spacing w:before="0" w:after="0"/>
      </w:pPr>
      <w:r w:rsidRPr="00561A55">
        <w:t>面向对象</w:t>
      </w:r>
    </w:p>
    <w:p w:rsidR="00561A55" w:rsidRPr="00561A55" w:rsidRDefault="00561A55" w:rsidP="00561A55">
      <w:r w:rsidRPr="00561A55">
        <w:t>见第二部分文件结构。实现了大量的类的封装，通过继承机制来管理不同的类的关系。类的封装使程序的复杂程度大大降低</w:t>
      </w:r>
    </w:p>
    <w:p w:rsidR="00561A55" w:rsidRPr="00561A55" w:rsidRDefault="00561A55" w:rsidP="0060708D">
      <w:pPr>
        <w:pStyle w:val="3"/>
        <w:numPr>
          <w:ilvl w:val="0"/>
          <w:numId w:val="11"/>
        </w:numPr>
        <w:spacing w:before="0" w:after="0"/>
      </w:pPr>
      <w:r w:rsidRPr="00561A55">
        <w:t>创意与实用性</w:t>
      </w:r>
    </w:p>
    <w:p w:rsidR="00561A55" w:rsidRPr="00561A55" w:rsidRDefault="00181F4A" w:rsidP="00561A55">
      <w:r>
        <w:rPr>
          <w:rFonts w:hint="eastAsia"/>
        </w:rPr>
        <w:t>这个项目</w:t>
      </w:r>
      <w:r w:rsidR="00561A55" w:rsidRPr="00561A55">
        <w:t>实际上是一个游戏模板，可以在这基础上做出很多有趣的游戏。单单就现在这</w:t>
      </w:r>
      <w:r w:rsidR="00561A55" w:rsidRPr="00561A55">
        <w:t>demo</w:t>
      </w:r>
      <w:r w:rsidR="00561A55" w:rsidRPr="00561A55">
        <w:t>也是一种新式的游戏类型。</w:t>
      </w:r>
    </w:p>
    <w:p w:rsidR="00C374E8" w:rsidRPr="00561A55" w:rsidRDefault="00C374E8"/>
    <w:sectPr w:rsidR="00C374E8" w:rsidRPr="00561A5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1B24"/>
    <w:multiLevelType w:val="hybridMultilevel"/>
    <w:tmpl w:val="DD64D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75E84"/>
    <w:multiLevelType w:val="hybridMultilevel"/>
    <w:tmpl w:val="AF2A9566"/>
    <w:lvl w:ilvl="0" w:tplc="4D762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E242D"/>
    <w:multiLevelType w:val="hybridMultilevel"/>
    <w:tmpl w:val="64F0A414"/>
    <w:lvl w:ilvl="0" w:tplc="FB186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4B200B"/>
    <w:multiLevelType w:val="hybridMultilevel"/>
    <w:tmpl w:val="A2A2CA6E"/>
    <w:lvl w:ilvl="0" w:tplc="146C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AA4F70"/>
    <w:multiLevelType w:val="hybridMultilevel"/>
    <w:tmpl w:val="50BA6DA4"/>
    <w:lvl w:ilvl="0" w:tplc="C452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65CED"/>
    <w:multiLevelType w:val="hybridMultilevel"/>
    <w:tmpl w:val="6C789C86"/>
    <w:lvl w:ilvl="0" w:tplc="FDD09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597DC2"/>
    <w:multiLevelType w:val="hybridMultilevel"/>
    <w:tmpl w:val="83D4E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6265C9"/>
    <w:multiLevelType w:val="hybridMultilevel"/>
    <w:tmpl w:val="323EFD48"/>
    <w:lvl w:ilvl="0" w:tplc="EF067CC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80072C"/>
    <w:multiLevelType w:val="singleLevel"/>
    <w:tmpl w:val="5680072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680156C"/>
    <w:multiLevelType w:val="singleLevel"/>
    <w:tmpl w:val="5680156C"/>
    <w:lvl w:ilvl="0">
      <w:start w:val="4"/>
      <w:numFmt w:val="decimal"/>
      <w:suff w:val="space"/>
      <w:lvlText w:val="%1."/>
      <w:lvlJc w:val="left"/>
    </w:lvl>
  </w:abstractNum>
  <w:abstractNum w:abstractNumId="10" w15:restartNumberingAfterBreak="0">
    <w:nsid w:val="56801A53"/>
    <w:multiLevelType w:val="singleLevel"/>
    <w:tmpl w:val="56801A53"/>
    <w:lvl w:ilvl="0">
      <w:start w:val="3"/>
      <w:numFmt w:val="decimal"/>
      <w:suff w:val="space"/>
      <w:lvlText w:val="%1."/>
      <w:lvlJc w:val="left"/>
    </w:lvl>
  </w:abstractNum>
  <w:abstractNum w:abstractNumId="11" w15:restartNumberingAfterBreak="0">
    <w:nsid w:val="56802687"/>
    <w:multiLevelType w:val="singleLevel"/>
    <w:tmpl w:val="56802687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6802EC9"/>
    <w:multiLevelType w:val="singleLevel"/>
    <w:tmpl w:val="56802EC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6802EFB"/>
    <w:multiLevelType w:val="multilevel"/>
    <w:tmpl w:val="4224DB4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803512"/>
    <w:multiLevelType w:val="singleLevel"/>
    <w:tmpl w:val="56803512"/>
    <w:lvl w:ilvl="0">
      <w:start w:val="1"/>
      <w:numFmt w:val="chineseCounting"/>
      <w:suff w:val="nothing"/>
      <w:lvlText w:val="%1、"/>
      <w:lvlJc w:val="left"/>
    </w:lvl>
  </w:abstractNum>
  <w:abstractNum w:abstractNumId="15" w15:restartNumberingAfterBreak="0">
    <w:nsid w:val="5C5A439F"/>
    <w:multiLevelType w:val="multilevel"/>
    <w:tmpl w:val="4224DB4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6233F2"/>
    <w:multiLevelType w:val="hybridMultilevel"/>
    <w:tmpl w:val="A0601168"/>
    <w:lvl w:ilvl="0" w:tplc="4E404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6"/>
  </w:num>
  <w:num w:numId="9">
    <w:abstractNumId w:val="2"/>
  </w:num>
  <w:num w:numId="10">
    <w:abstractNumId w:val="15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5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55"/>
    <w:rsid w:val="000115B9"/>
    <w:rsid w:val="00181F4A"/>
    <w:rsid w:val="001D0D60"/>
    <w:rsid w:val="00214C5C"/>
    <w:rsid w:val="00261AF4"/>
    <w:rsid w:val="00267E6C"/>
    <w:rsid w:val="002B7E5F"/>
    <w:rsid w:val="00307158"/>
    <w:rsid w:val="00367A04"/>
    <w:rsid w:val="00392978"/>
    <w:rsid w:val="003A5039"/>
    <w:rsid w:val="003B0E25"/>
    <w:rsid w:val="003B13F3"/>
    <w:rsid w:val="0041634C"/>
    <w:rsid w:val="00561A55"/>
    <w:rsid w:val="0060708D"/>
    <w:rsid w:val="00626858"/>
    <w:rsid w:val="0078683D"/>
    <w:rsid w:val="007D2A7B"/>
    <w:rsid w:val="00880C12"/>
    <w:rsid w:val="00920AA1"/>
    <w:rsid w:val="0094408B"/>
    <w:rsid w:val="00961369"/>
    <w:rsid w:val="00A712A5"/>
    <w:rsid w:val="00B36123"/>
    <w:rsid w:val="00C374E8"/>
    <w:rsid w:val="00CD0EE3"/>
    <w:rsid w:val="00D5525B"/>
    <w:rsid w:val="00D75EDB"/>
    <w:rsid w:val="00E01A21"/>
    <w:rsid w:val="00E1451F"/>
    <w:rsid w:val="00EF0A09"/>
    <w:rsid w:val="00F53935"/>
    <w:rsid w:val="00F90E4B"/>
    <w:rsid w:val="00F92758"/>
    <w:rsid w:val="00FD16A9"/>
    <w:rsid w:val="00F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99B50-9986-4237-8452-12358EC4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1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1A5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1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Shen</dc:creator>
  <cp:keywords/>
  <dc:description/>
  <cp:lastModifiedBy>Miles Shen</cp:lastModifiedBy>
  <cp:revision>36</cp:revision>
  <dcterms:created xsi:type="dcterms:W3CDTF">2015-12-27T19:35:00Z</dcterms:created>
  <dcterms:modified xsi:type="dcterms:W3CDTF">2015-12-27T19:58:00Z</dcterms:modified>
</cp:coreProperties>
</file>